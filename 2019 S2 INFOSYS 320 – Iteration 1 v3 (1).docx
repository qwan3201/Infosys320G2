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2769B4E" w14:textId="7DF71254" w:rsidR="00385F5F" w:rsidRDefault="00805AA5" w:rsidP="00385F5F">
      <w:pPr>
        <w:pStyle w:val="Title"/>
        <w:jc w:val="center"/>
      </w:pPr>
      <w:r>
        <w:t>201</w:t>
      </w:r>
      <w:r w:rsidR="001B5956">
        <w:t>9</w:t>
      </w:r>
      <w:r w:rsidR="00CB3DD8">
        <w:t xml:space="preserve"> </w:t>
      </w:r>
      <w:r w:rsidR="004445E6">
        <w:t>Semester</w:t>
      </w:r>
      <w:r w:rsidR="00CB3DD8">
        <w:t xml:space="preserve"> </w:t>
      </w:r>
      <w:r w:rsidR="000D2F81">
        <w:t>2</w:t>
      </w:r>
    </w:p>
    <w:p w14:paraId="7237C1C0" w14:textId="1E550D61" w:rsidR="003F6A39" w:rsidRDefault="00A44C39" w:rsidP="00385F5F">
      <w:pPr>
        <w:pStyle w:val="Title"/>
        <w:jc w:val="center"/>
      </w:pPr>
      <w:r>
        <w:t>INFO</w:t>
      </w:r>
      <w:r w:rsidR="000D2F81">
        <w:t>SYS320</w:t>
      </w:r>
      <w:r w:rsidR="00AC5AAD">
        <w:t xml:space="preserve"> </w:t>
      </w:r>
      <w:r w:rsidR="0070376F">
        <w:t>–</w:t>
      </w:r>
      <w:r w:rsidR="00AC5AAD">
        <w:t xml:space="preserve"> </w:t>
      </w:r>
      <w:r w:rsidR="00BE075D">
        <w:rPr>
          <w:lang w:val="en-NZ"/>
        </w:rPr>
        <w:t>Iteration</w:t>
      </w:r>
      <w:r w:rsidR="00D5717B">
        <w:t xml:space="preserve"> </w:t>
      </w:r>
      <w:r w:rsidR="00FB3379">
        <w:t xml:space="preserve">1 </w:t>
      </w:r>
    </w:p>
    <w:p w14:paraId="7C91C980" w14:textId="6B33AFC9" w:rsidR="001B5956" w:rsidRPr="001B5956" w:rsidRDefault="00FB3379" w:rsidP="001B5956">
      <w:pPr>
        <w:jc w:val="center"/>
        <w:rPr>
          <w:sz w:val="40"/>
          <w:szCs w:val="40"/>
        </w:rPr>
      </w:pPr>
      <w:r>
        <w:rPr>
          <w:sz w:val="40"/>
          <w:szCs w:val="40"/>
          <w:lang w:val="en-GB"/>
        </w:rPr>
        <w:t>Prototype</w:t>
      </w:r>
      <w:r w:rsidR="008A73F6">
        <w:rPr>
          <w:sz w:val="40"/>
          <w:szCs w:val="40"/>
          <w:lang w:val="en-GB"/>
        </w:rPr>
        <w:t xml:space="preserve"> and Supporting </w:t>
      </w:r>
      <w:r w:rsidR="008B4B20">
        <w:rPr>
          <w:sz w:val="40"/>
          <w:szCs w:val="40"/>
          <w:lang w:val="en-GB"/>
        </w:rPr>
        <w:t>De</w:t>
      </w:r>
      <w:r w:rsidR="00B00A02">
        <w:rPr>
          <w:sz w:val="40"/>
          <w:szCs w:val="40"/>
          <w:lang w:val="en-GB"/>
        </w:rPr>
        <w:t xml:space="preserve">sign </w:t>
      </w:r>
      <w:r w:rsidR="00C0516A">
        <w:rPr>
          <w:sz w:val="40"/>
          <w:szCs w:val="40"/>
          <w:lang w:val="en-GB"/>
        </w:rPr>
        <w:t>Artefacts</w:t>
      </w:r>
    </w:p>
    <w:p w14:paraId="12C46DB5" w14:textId="7D7473A0" w:rsidR="009C18F9" w:rsidRPr="003F6A39" w:rsidRDefault="00155CAE" w:rsidP="00D5717B">
      <w:pPr>
        <w:pStyle w:val="Title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 xml:space="preserve">(for clarification </w:t>
      </w:r>
      <w:r>
        <w:rPr>
          <w:sz w:val="28"/>
          <w:lang w:val="en-NZ"/>
        </w:rPr>
        <w:t>participate</w:t>
      </w:r>
      <w:r>
        <w:rPr>
          <w:sz w:val="28"/>
        </w:rPr>
        <w:t xml:space="preserve"> </w:t>
      </w:r>
      <w:r>
        <w:rPr>
          <w:sz w:val="28"/>
          <w:lang w:val="en-NZ"/>
        </w:rPr>
        <w:t>in</w:t>
      </w:r>
      <w:r>
        <w:rPr>
          <w:sz w:val="28"/>
        </w:rPr>
        <w:t xml:space="preserve"> </w:t>
      </w:r>
      <w:r>
        <w:rPr>
          <w:sz w:val="28"/>
          <w:lang w:val="en-NZ"/>
        </w:rPr>
        <w:t>and</w:t>
      </w:r>
      <w:r>
        <w:rPr>
          <w:sz w:val="28"/>
        </w:rPr>
        <w:t xml:space="preserve"> </w:t>
      </w:r>
      <w:r w:rsidR="003F6A39" w:rsidRPr="003F6A39">
        <w:rPr>
          <w:sz w:val="28"/>
        </w:rPr>
        <w:t xml:space="preserve">refer </w:t>
      </w:r>
      <w:r w:rsidR="003F6A39" w:rsidRPr="003F6A39">
        <w:rPr>
          <w:sz w:val="28"/>
          <w:lang w:val="en-NZ"/>
        </w:rPr>
        <w:t>to</w:t>
      </w:r>
      <w:r w:rsidR="003F6A39" w:rsidRPr="003F6A39">
        <w:rPr>
          <w:sz w:val="28"/>
        </w:rPr>
        <w:t xml:space="preserve"> </w:t>
      </w:r>
      <w:r w:rsidR="003B7F61">
        <w:rPr>
          <w:sz w:val="28"/>
        </w:rPr>
        <w:t xml:space="preserve">Piazza </w:t>
      </w:r>
      <w:r w:rsidR="003B7F61" w:rsidRPr="003F6A39">
        <w:rPr>
          <w:sz w:val="28"/>
          <w:lang w:val="en-NZ"/>
        </w:rPr>
        <w:t>discuss</w:t>
      </w:r>
      <w:r w:rsidR="003B7F61">
        <w:rPr>
          <w:sz w:val="28"/>
          <w:lang w:val="en-NZ"/>
        </w:rPr>
        <w:t>ion</w:t>
      </w:r>
      <w:r w:rsidR="000C1317">
        <w:rPr>
          <w:sz w:val="28"/>
        </w:rPr>
        <w:t>s</w:t>
      </w:r>
      <w:r w:rsidR="003F6A39" w:rsidRPr="003F6A39">
        <w:rPr>
          <w:sz w:val="28"/>
        </w:rPr>
        <w:t>)</w:t>
      </w:r>
    </w:p>
    <w:p w14:paraId="12C46DB6" w14:textId="042C845B" w:rsidR="001C66BB" w:rsidRPr="00897109" w:rsidRDefault="00D5717B">
      <w:r w:rsidRPr="00897109">
        <w:rPr>
          <w:color w:val="FF0000"/>
        </w:rPr>
        <w:t xml:space="preserve">When </w:t>
      </w:r>
      <w:r w:rsidR="00D71FD1" w:rsidRPr="00897109">
        <w:rPr>
          <w:color w:val="FF0000"/>
        </w:rPr>
        <w:t>Due</w:t>
      </w:r>
      <w:r w:rsidR="00476A43" w:rsidRPr="00897109">
        <w:rPr>
          <w:color w:val="FF0000"/>
        </w:rPr>
        <w:t xml:space="preserve"> </w:t>
      </w:r>
      <w:r w:rsidRPr="00897109">
        <w:rPr>
          <w:color w:val="FF0000"/>
        </w:rPr>
        <w:t>and % of your final grade see Canvas</w:t>
      </w:r>
      <w:r w:rsidR="007559D8" w:rsidRPr="00897109">
        <w:rPr>
          <w:color w:val="FF0000"/>
        </w:rPr>
        <w:t>.</w:t>
      </w:r>
    </w:p>
    <w:p w14:paraId="12C46DBB" w14:textId="684587DB" w:rsidR="007559D8" w:rsidRDefault="00411B48" w:rsidP="006A12A0">
      <w:pPr>
        <w:pStyle w:val="Heading2"/>
      </w:pPr>
      <w:r>
        <w:t>Introduction</w:t>
      </w:r>
    </w:p>
    <w:p w14:paraId="4D6864AB" w14:textId="66F43A9F" w:rsidR="003244AE" w:rsidRPr="005F5474" w:rsidRDefault="00A6653C" w:rsidP="00A55C7D">
      <w:r>
        <w:t xml:space="preserve">Based on </w:t>
      </w:r>
      <w:r w:rsidR="00C447EE">
        <w:t xml:space="preserve">your </w:t>
      </w:r>
      <w:r w:rsidR="006E496C">
        <w:t>chosen aspect of the gen</w:t>
      </w:r>
      <w:r w:rsidR="00493443">
        <w:t>eral domain of</w:t>
      </w:r>
      <w:r w:rsidR="006E496C">
        <w:t xml:space="preserve"> </w:t>
      </w:r>
      <w:r w:rsidR="00BE075D">
        <w:t>Teaching and Learning</w:t>
      </w:r>
      <w:r>
        <w:t xml:space="preserve"> </w:t>
      </w:r>
      <w:r w:rsidR="00C914AE">
        <w:t xml:space="preserve">create a </w:t>
      </w:r>
      <w:r w:rsidR="00583484">
        <w:t>sketch (</w:t>
      </w:r>
      <w:r w:rsidR="00C914AE">
        <w:t>scene</w:t>
      </w:r>
      <w:r w:rsidR="00583484">
        <w:t>)</w:t>
      </w:r>
      <w:r w:rsidR="00C914AE">
        <w:t xml:space="preserve"> in </w:t>
      </w:r>
      <w:r w:rsidR="00D205C3">
        <w:t>Mixed Reality</w:t>
      </w:r>
      <w:r w:rsidR="00BC2FD3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81"/>
        <w:gridCol w:w="1794"/>
        <w:gridCol w:w="1225"/>
      </w:tblGrid>
      <w:tr w:rsidR="002A65BC" w:rsidRPr="002A65BC" w14:paraId="39DD3624" w14:textId="7B12DC83" w:rsidTr="0086452C">
        <w:tc>
          <w:tcPr>
            <w:tcW w:w="5981" w:type="dxa"/>
          </w:tcPr>
          <w:p w14:paraId="7F27EDDD" w14:textId="224932C6" w:rsidR="00E54F57" w:rsidRPr="002A65BC" w:rsidRDefault="00EF2DDB" w:rsidP="00E83B57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Task</w:t>
            </w:r>
          </w:p>
        </w:tc>
        <w:tc>
          <w:tcPr>
            <w:tcW w:w="1794" w:type="dxa"/>
          </w:tcPr>
          <w:p w14:paraId="6135553C" w14:textId="74DC07D8" w:rsidR="00E54F57" w:rsidRPr="002A65BC" w:rsidRDefault="00E54F57" w:rsidP="005A5252">
            <w:pPr>
              <w:ind w:left="360"/>
              <w:rPr>
                <w:color w:val="FF0000"/>
                <w:lang w:val="en-NZ"/>
              </w:rPr>
            </w:pPr>
            <w:r w:rsidRPr="002A65BC">
              <w:rPr>
                <w:color w:val="FF0000"/>
                <w:lang w:val="en-NZ"/>
              </w:rPr>
              <w:t>Deliverable</w:t>
            </w:r>
          </w:p>
        </w:tc>
        <w:tc>
          <w:tcPr>
            <w:tcW w:w="1225" w:type="dxa"/>
          </w:tcPr>
          <w:p w14:paraId="1DA2804F" w14:textId="62AF87E3" w:rsidR="00E54F57" w:rsidRPr="002A65BC" w:rsidRDefault="002A65BC" w:rsidP="00FE472F">
            <w:pPr>
              <w:ind w:left="360"/>
              <w:jc w:val="right"/>
              <w:rPr>
                <w:color w:val="FF0000"/>
                <w:lang w:val="en-NZ"/>
              </w:rPr>
            </w:pPr>
            <w:r w:rsidRPr="002A65BC">
              <w:rPr>
                <w:color w:val="FF0000"/>
                <w:lang w:val="en-NZ"/>
              </w:rPr>
              <w:t>Weight</w:t>
            </w:r>
          </w:p>
        </w:tc>
      </w:tr>
      <w:tr w:rsidR="00440F1E" w:rsidRPr="00B444F5" w14:paraId="0FD2E7CC" w14:textId="77777777" w:rsidTr="00162958">
        <w:tc>
          <w:tcPr>
            <w:tcW w:w="5981" w:type="dxa"/>
          </w:tcPr>
          <w:p w14:paraId="0510427A" w14:textId="77777777" w:rsidR="00440F1E" w:rsidRPr="0052731E" w:rsidRDefault="00440F1E" w:rsidP="00162958">
            <w:pPr>
              <w:pStyle w:val="ListParagraph"/>
              <w:numPr>
                <w:ilvl w:val="0"/>
                <w:numId w:val="35"/>
              </w:numPr>
            </w:pPr>
            <w:r>
              <w:t>Problem Definition</w:t>
            </w:r>
          </w:p>
        </w:tc>
        <w:tc>
          <w:tcPr>
            <w:tcW w:w="1794" w:type="dxa"/>
          </w:tcPr>
          <w:p w14:paraId="4803FB15" w14:textId="434D81EE" w:rsidR="00440F1E" w:rsidRDefault="00613131" w:rsidP="00162958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Text, Image</w:t>
            </w:r>
          </w:p>
        </w:tc>
        <w:tc>
          <w:tcPr>
            <w:tcW w:w="1225" w:type="dxa"/>
          </w:tcPr>
          <w:p w14:paraId="5BC42BD8" w14:textId="27DD5C59" w:rsidR="00440F1E" w:rsidRDefault="001A212E" w:rsidP="00162958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</w:tr>
      <w:tr w:rsidR="00D04A79" w:rsidRPr="00B444F5" w14:paraId="7D261B82" w14:textId="77777777" w:rsidTr="00162958">
        <w:tc>
          <w:tcPr>
            <w:tcW w:w="5981" w:type="dxa"/>
          </w:tcPr>
          <w:p w14:paraId="32B6C51C" w14:textId="51E2CA64" w:rsidR="00D04A79" w:rsidRDefault="002E673B" w:rsidP="00162958">
            <w:pPr>
              <w:pStyle w:val="ListParagraph"/>
              <w:numPr>
                <w:ilvl w:val="0"/>
                <w:numId w:val="35"/>
              </w:numPr>
            </w:pPr>
            <w:r>
              <w:t>Agile Methodology as agreed by team</w:t>
            </w:r>
          </w:p>
        </w:tc>
        <w:tc>
          <w:tcPr>
            <w:tcW w:w="1794" w:type="dxa"/>
          </w:tcPr>
          <w:p w14:paraId="28B49F8F" w14:textId="77777777" w:rsidR="00D04A79" w:rsidRDefault="00D04A79" w:rsidP="00162958">
            <w:pPr>
              <w:ind w:left="360"/>
              <w:rPr>
                <w:lang w:val="en-NZ"/>
              </w:rPr>
            </w:pPr>
          </w:p>
        </w:tc>
        <w:tc>
          <w:tcPr>
            <w:tcW w:w="1225" w:type="dxa"/>
          </w:tcPr>
          <w:p w14:paraId="345A095E" w14:textId="722C9BA5" w:rsidR="00D04A79" w:rsidRDefault="001A212E" w:rsidP="00162958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</w:tr>
      <w:tr w:rsidR="00440F1E" w:rsidRPr="00B444F5" w14:paraId="53960DB4" w14:textId="77777777" w:rsidTr="006A427A">
        <w:tc>
          <w:tcPr>
            <w:tcW w:w="5981" w:type="dxa"/>
          </w:tcPr>
          <w:p w14:paraId="781EC38D" w14:textId="77777777" w:rsidR="00440F1E" w:rsidRPr="00B444F5" w:rsidRDefault="00440F1E" w:rsidP="006A427A">
            <w:pPr>
              <w:pStyle w:val="ListParagraph"/>
              <w:numPr>
                <w:ilvl w:val="0"/>
                <w:numId w:val="35"/>
              </w:numPr>
            </w:pPr>
            <w:r>
              <w:t>User Stories</w:t>
            </w:r>
          </w:p>
        </w:tc>
        <w:tc>
          <w:tcPr>
            <w:tcW w:w="1794" w:type="dxa"/>
          </w:tcPr>
          <w:p w14:paraId="0ADD7B78" w14:textId="1920D037" w:rsidR="00440F1E" w:rsidRDefault="00613131" w:rsidP="006A427A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Text, Image</w:t>
            </w:r>
          </w:p>
        </w:tc>
        <w:tc>
          <w:tcPr>
            <w:tcW w:w="1225" w:type="dxa"/>
          </w:tcPr>
          <w:p w14:paraId="6DD65C0B" w14:textId="1C3F56EA" w:rsidR="00440F1E" w:rsidRPr="00B444F5" w:rsidRDefault="001A212E" w:rsidP="006A427A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10</w:t>
            </w:r>
          </w:p>
        </w:tc>
      </w:tr>
      <w:tr w:rsidR="00E54F57" w:rsidRPr="00B444F5" w14:paraId="0E3C1320" w14:textId="77777777" w:rsidTr="0086452C">
        <w:tc>
          <w:tcPr>
            <w:tcW w:w="5981" w:type="dxa"/>
          </w:tcPr>
          <w:p w14:paraId="09A32327" w14:textId="4C53C513" w:rsidR="00E54F57" w:rsidRPr="0052731E" w:rsidRDefault="0086452C" w:rsidP="006A551B">
            <w:pPr>
              <w:pStyle w:val="ListParagraph"/>
              <w:numPr>
                <w:ilvl w:val="0"/>
                <w:numId w:val="35"/>
              </w:numPr>
            </w:pPr>
            <w:r>
              <w:t xml:space="preserve">Working </w:t>
            </w:r>
            <w:r w:rsidR="00493443">
              <w:t>Prototype</w:t>
            </w:r>
            <w:r w:rsidR="00D7333C">
              <w:t xml:space="preserve"> </w:t>
            </w:r>
          </w:p>
        </w:tc>
        <w:tc>
          <w:tcPr>
            <w:tcW w:w="1794" w:type="dxa"/>
          </w:tcPr>
          <w:p w14:paraId="528851EE" w14:textId="1DBA2CA0" w:rsidR="00E54F57" w:rsidRDefault="00613131" w:rsidP="005A5252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 xml:space="preserve">Project in </w:t>
            </w:r>
            <w:proofErr w:type="spellStart"/>
            <w:r>
              <w:rPr>
                <w:lang w:val="en-NZ"/>
              </w:rPr>
              <w:t>Github</w:t>
            </w:r>
            <w:proofErr w:type="spellEnd"/>
          </w:p>
        </w:tc>
        <w:tc>
          <w:tcPr>
            <w:tcW w:w="1225" w:type="dxa"/>
          </w:tcPr>
          <w:p w14:paraId="52BBEB3B" w14:textId="6CFD9ED4" w:rsidR="00E54F57" w:rsidRDefault="001A212E" w:rsidP="00FE472F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30</w:t>
            </w:r>
          </w:p>
        </w:tc>
      </w:tr>
      <w:tr w:rsidR="00027D5E" w:rsidRPr="00B444F5" w14:paraId="46B073C0" w14:textId="77777777" w:rsidTr="00542409">
        <w:tc>
          <w:tcPr>
            <w:tcW w:w="5981" w:type="dxa"/>
          </w:tcPr>
          <w:p w14:paraId="2ECC2880" w14:textId="77777777" w:rsidR="00027D5E" w:rsidRDefault="00027D5E" w:rsidP="00542409">
            <w:pPr>
              <w:pStyle w:val="ListParagraph"/>
              <w:numPr>
                <w:ilvl w:val="0"/>
                <w:numId w:val="35"/>
              </w:numPr>
            </w:pPr>
            <w:r>
              <w:t>Interaction in prototype</w:t>
            </w:r>
          </w:p>
          <w:p w14:paraId="693A8CE4" w14:textId="77777777" w:rsidR="00027D5E" w:rsidRPr="00B444F5" w:rsidRDefault="00027D5E" w:rsidP="00542409"/>
        </w:tc>
        <w:tc>
          <w:tcPr>
            <w:tcW w:w="1794" w:type="dxa"/>
          </w:tcPr>
          <w:p w14:paraId="063BF13B" w14:textId="77777777" w:rsidR="00027D5E" w:rsidRDefault="00027D5E" w:rsidP="00542409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Unity Scene</w:t>
            </w:r>
          </w:p>
          <w:p w14:paraId="44A21536" w14:textId="77777777" w:rsidR="00027D5E" w:rsidRDefault="00027D5E" w:rsidP="00542409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Screenshots</w:t>
            </w:r>
          </w:p>
        </w:tc>
        <w:tc>
          <w:tcPr>
            <w:tcW w:w="1225" w:type="dxa"/>
          </w:tcPr>
          <w:p w14:paraId="19149BFA" w14:textId="77777777" w:rsidR="00027D5E" w:rsidRPr="00B444F5" w:rsidRDefault="00027D5E" w:rsidP="00542409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</w:tr>
      <w:tr w:rsidR="00C0597E" w:rsidRPr="00B444F5" w14:paraId="5226E483" w14:textId="77777777" w:rsidTr="00A540B4">
        <w:tc>
          <w:tcPr>
            <w:tcW w:w="5981" w:type="dxa"/>
          </w:tcPr>
          <w:p w14:paraId="5A286D14" w14:textId="5C39884F" w:rsidR="00C0597E" w:rsidRPr="00E83B57" w:rsidRDefault="00C0597E" w:rsidP="00A540B4">
            <w:pPr>
              <w:pStyle w:val="ListParagraph"/>
              <w:numPr>
                <w:ilvl w:val="0"/>
                <w:numId w:val="35"/>
              </w:numPr>
            </w:pPr>
            <w:r>
              <w:t xml:space="preserve">Make a summary in PowerPoint of all </w:t>
            </w:r>
            <w:r w:rsidR="00027D5E">
              <w:rPr>
                <w:lang w:val="en-NZ"/>
              </w:rPr>
              <w:t>screenshots</w:t>
            </w:r>
            <w:r>
              <w:t xml:space="preserve"> with titles that you would use in a quick presentation of your prototype and beyond (bullet points) (hand drawn too)</w:t>
            </w:r>
          </w:p>
        </w:tc>
        <w:tc>
          <w:tcPr>
            <w:tcW w:w="1794" w:type="dxa"/>
          </w:tcPr>
          <w:p w14:paraId="5BED7699" w14:textId="77777777" w:rsidR="00C0597E" w:rsidRDefault="00C0597E" w:rsidP="00A540B4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Screenshots from your scene</w:t>
            </w:r>
          </w:p>
        </w:tc>
        <w:tc>
          <w:tcPr>
            <w:tcW w:w="1225" w:type="dxa"/>
          </w:tcPr>
          <w:p w14:paraId="3FEBBFB9" w14:textId="4FB493D1" w:rsidR="00C0597E" w:rsidRDefault="001A212E" w:rsidP="00A540B4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</w:tr>
      <w:tr w:rsidR="0086452C" w:rsidRPr="00B444F5" w14:paraId="5843129E" w14:textId="77777777" w:rsidTr="0086452C">
        <w:tc>
          <w:tcPr>
            <w:tcW w:w="5981" w:type="dxa"/>
          </w:tcPr>
          <w:p w14:paraId="33E9ACEA" w14:textId="4B870A01" w:rsidR="0086452C" w:rsidRDefault="0086452C" w:rsidP="00917C30">
            <w:pPr>
              <w:pStyle w:val="ListParagraph"/>
              <w:numPr>
                <w:ilvl w:val="0"/>
                <w:numId w:val="35"/>
              </w:numPr>
            </w:pPr>
            <w:r>
              <w:t>Plan for the future</w:t>
            </w:r>
            <w:r w:rsidR="00D7333C">
              <w:t>/ backlog/ToDo</w:t>
            </w:r>
          </w:p>
        </w:tc>
        <w:tc>
          <w:tcPr>
            <w:tcW w:w="1794" w:type="dxa"/>
          </w:tcPr>
          <w:p w14:paraId="269B50AC" w14:textId="5DF6225D" w:rsidR="0086452C" w:rsidRDefault="0075731E" w:rsidP="00917C30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Screenshots from Trello</w:t>
            </w:r>
          </w:p>
        </w:tc>
        <w:tc>
          <w:tcPr>
            <w:tcW w:w="1225" w:type="dxa"/>
          </w:tcPr>
          <w:p w14:paraId="2F728AC9" w14:textId="77777777" w:rsidR="0086452C" w:rsidRDefault="0086452C" w:rsidP="00917C30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</w:tr>
      <w:tr w:rsidR="00AA24CE" w:rsidRPr="00B444F5" w14:paraId="3909A050" w14:textId="77777777" w:rsidTr="00B700DD">
        <w:tc>
          <w:tcPr>
            <w:tcW w:w="5981" w:type="dxa"/>
          </w:tcPr>
          <w:p w14:paraId="08CD83C6" w14:textId="77777777" w:rsidR="00AA24CE" w:rsidRDefault="00AA24CE" w:rsidP="00B700DD">
            <w:pPr>
              <w:pStyle w:val="ListParagraph"/>
              <w:numPr>
                <w:ilvl w:val="0"/>
                <w:numId w:val="35"/>
              </w:numPr>
            </w:pPr>
            <w:r>
              <w:t>MRTK setup</w:t>
            </w:r>
          </w:p>
        </w:tc>
        <w:tc>
          <w:tcPr>
            <w:tcW w:w="1794" w:type="dxa"/>
          </w:tcPr>
          <w:p w14:paraId="34F19C5D" w14:textId="77777777" w:rsidR="00AA24CE" w:rsidRDefault="0075731E" w:rsidP="00B700DD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In Prototype,</w:t>
            </w:r>
          </w:p>
          <w:p w14:paraId="4F44F68E" w14:textId="5C660DE1" w:rsidR="0075731E" w:rsidRDefault="0075731E" w:rsidP="00B700DD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Screenshots</w:t>
            </w:r>
          </w:p>
        </w:tc>
        <w:tc>
          <w:tcPr>
            <w:tcW w:w="1225" w:type="dxa"/>
          </w:tcPr>
          <w:p w14:paraId="23B38532" w14:textId="5D978B7F" w:rsidR="00AA24CE" w:rsidRDefault="001A212E" w:rsidP="00B700DD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</w:tr>
      <w:tr w:rsidR="00E54F57" w:rsidRPr="00B444F5" w14:paraId="515F124F" w14:textId="1BD84CCB" w:rsidTr="0086452C">
        <w:tc>
          <w:tcPr>
            <w:tcW w:w="5981" w:type="dxa"/>
          </w:tcPr>
          <w:p w14:paraId="15C8BF49" w14:textId="45A89710" w:rsidR="00E54F57" w:rsidRPr="00B444F5" w:rsidRDefault="00B86F74" w:rsidP="006A551B">
            <w:pPr>
              <w:pStyle w:val="ListParagraph"/>
              <w:numPr>
                <w:ilvl w:val="0"/>
                <w:numId w:val="35"/>
              </w:numPr>
            </w:pPr>
            <w:r>
              <w:t xml:space="preserve">Working </w:t>
            </w:r>
            <w:r w:rsidR="00740C0E">
              <w:t>Photon</w:t>
            </w:r>
          </w:p>
        </w:tc>
        <w:tc>
          <w:tcPr>
            <w:tcW w:w="1794" w:type="dxa"/>
          </w:tcPr>
          <w:p w14:paraId="0178E058" w14:textId="50FAAA8D" w:rsidR="00E54F57" w:rsidRDefault="0075731E" w:rsidP="005A5252">
            <w:pPr>
              <w:ind w:left="360"/>
            </w:pPr>
            <w:r>
              <w:rPr>
                <w:lang w:val="en-NZ"/>
              </w:rPr>
              <w:t>In Prototype</w:t>
            </w:r>
            <w:r>
              <w:rPr>
                <w:lang w:val="en-NZ"/>
              </w:rPr>
              <w:t xml:space="preserve">, </w:t>
            </w:r>
            <w:r w:rsidR="00390EA7">
              <w:rPr>
                <w:lang w:val="en-NZ"/>
              </w:rPr>
              <w:t>Screenshots</w:t>
            </w:r>
          </w:p>
        </w:tc>
        <w:tc>
          <w:tcPr>
            <w:tcW w:w="1225" w:type="dxa"/>
          </w:tcPr>
          <w:p w14:paraId="5406D838" w14:textId="44BF5D5F" w:rsidR="00E54F57" w:rsidRPr="00B444F5" w:rsidRDefault="001A212E" w:rsidP="00FE472F">
            <w:pPr>
              <w:ind w:left="360"/>
              <w:jc w:val="right"/>
            </w:pPr>
            <w:r>
              <w:t>2</w:t>
            </w:r>
          </w:p>
        </w:tc>
      </w:tr>
      <w:tr w:rsidR="00E7045E" w:rsidRPr="00B444F5" w14:paraId="7A8D2699" w14:textId="77777777" w:rsidTr="0086452C">
        <w:tc>
          <w:tcPr>
            <w:tcW w:w="5981" w:type="dxa"/>
          </w:tcPr>
          <w:p w14:paraId="420FAB1A" w14:textId="2D5AC41E" w:rsidR="00E7045E" w:rsidRDefault="0086452C" w:rsidP="006A551B">
            <w:pPr>
              <w:pStyle w:val="ListParagraph"/>
              <w:numPr>
                <w:ilvl w:val="0"/>
                <w:numId w:val="35"/>
              </w:numPr>
            </w:pPr>
            <w:r>
              <w:t>Information Model</w:t>
            </w:r>
          </w:p>
        </w:tc>
        <w:tc>
          <w:tcPr>
            <w:tcW w:w="1794" w:type="dxa"/>
          </w:tcPr>
          <w:p w14:paraId="6E23EC71" w14:textId="567FFF7D" w:rsidR="00E7045E" w:rsidRDefault="00DB25DD" w:rsidP="005A5252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In Prototype</w:t>
            </w:r>
          </w:p>
        </w:tc>
        <w:tc>
          <w:tcPr>
            <w:tcW w:w="1225" w:type="dxa"/>
          </w:tcPr>
          <w:p w14:paraId="7332AFBF" w14:textId="1F93EC78" w:rsidR="00E7045E" w:rsidRDefault="00B363F9" w:rsidP="00FE472F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15</w:t>
            </w:r>
          </w:p>
        </w:tc>
      </w:tr>
      <w:tr w:rsidR="00DB25DD" w:rsidRPr="00B444F5" w14:paraId="2204DC3E" w14:textId="77777777" w:rsidTr="0086452C">
        <w:tc>
          <w:tcPr>
            <w:tcW w:w="5981" w:type="dxa"/>
          </w:tcPr>
          <w:p w14:paraId="1499E672" w14:textId="110DABEA" w:rsidR="00DB25DD" w:rsidRDefault="00DB25DD" w:rsidP="00DB25DD">
            <w:pPr>
              <w:pStyle w:val="ListParagraph"/>
              <w:numPr>
                <w:ilvl w:val="0"/>
                <w:numId w:val="35"/>
              </w:numPr>
            </w:pPr>
            <w:r>
              <w:t xml:space="preserve">Assets which will/may be used </w:t>
            </w:r>
          </w:p>
        </w:tc>
        <w:tc>
          <w:tcPr>
            <w:tcW w:w="1794" w:type="dxa"/>
          </w:tcPr>
          <w:p w14:paraId="6F2A6726" w14:textId="12ECCB65" w:rsidR="00DB25DD" w:rsidRDefault="00DB25DD" w:rsidP="00DB25DD">
            <w:pPr>
              <w:ind w:left="720" w:hanging="360"/>
              <w:rPr>
                <w:lang w:val="en-NZ"/>
              </w:rPr>
            </w:pPr>
            <w:r>
              <w:rPr>
                <w:lang w:val="en-NZ"/>
              </w:rPr>
              <w:t>Text, Image</w:t>
            </w:r>
          </w:p>
        </w:tc>
        <w:tc>
          <w:tcPr>
            <w:tcW w:w="1225" w:type="dxa"/>
          </w:tcPr>
          <w:p w14:paraId="48C3FE70" w14:textId="3B6CEA4B" w:rsidR="00DB25DD" w:rsidRDefault="00B363F9" w:rsidP="00DB25DD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</w:tr>
      <w:tr w:rsidR="00DB25DD" w:rsidRPr="00B444F5" w14:paraId="59C26A0F" w14:textId="77777777" w:rsidTr="0086452C">
        <w:tc>
          <w:tcPr>
            <w:tcW w:w="5981" w:type="dxa"/>
          </w:tcPr>
          <w:p w14:paraId="1B8AFB2E" w14:textId="34E03848" w:rsidR="00DB25DD" w:rsidRDefault="00DB25DD" w:rsidP="00DB25DD">
            <w:pPr>
              <w:pStyle w:val="ListParagraph"/>
              <w:numPr>
                <w:ilvl w:val="0"/>
                <w:numId w:val="35"/>
              </w:numPr>
            </w:pPr>
            <w:r>
              <w:t>Research of similar work</w:t>
            </w:r>
          </w:p>
        </w:tc>
        <w:tc>
          <w:tcPr>
            <w:tcW w:w="1794" w:type="dxa"/>
          </w:tcPr>
          <w:p w14:paraId="3DD2E277" w14:textId="3A2226BB" w:rsidR="00DB25DD" w:rsidRDefault="00DB25DD" w:rsidP="00DB25DD">
            <w:pPr>
              <w:ind w:left="360"/>
              <w:rPr>
                <w:lang w:val="en-NZ"/>
              </w:rPr>
            </w:pPr>
            <w:r>
              <w:rPr>
                <w:lang w:val="en-NZ"/>
              </w:rPr>
              <w:t>Text, Image</w:t>
            </w:r>
          </w:p>
        </w:tc>
        <w:tc>
          <w:tcPr>
            <w:tcW w:w="1225" w:type="dxa"/>
          </w:tcPr>
          <w:p w14:paraId="5E46B609" w14:textId="5C6523CC" w:rsidR="00DB25DD" w:rsidRDefault="00B363F9" w:rsidP="00DB25DD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</w:tr>
      <w:tr w:rsidR="00DB25DD" w:rsidRPr="00B444F5" w14:paraId="5C281236" w14:textId="77777777" w:rsidTr="0086452C">
        <w:tc>
          <w:tcPr>
            <w:tcW w:w="5981" w:type="dxa"/>
          </w:tcPr>
          <w:p w14:paraId="11C028BE" w14:textId="02368C1B" w:rsidR="00DB25DD" w:rsidRDefault="00DB25DD" w:rsidP="00DB25DD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Github</w:t>
            </w:r>
            <w:proofErr w:type="spellEnd"/>
            <w:r>
              <w:t xml:space="preserve"> for prototype and other documents </w:t>
            </w:r>
          </w:p>
        </w:tc>
        <w:tc>
          <w:tcPr>
            <w:tcW w:w="1794" w:type="dxa"/>
          </w:tcPr>
          <w:p w14:paraId="13E7A8F7" w14:textId="122D14CE" w:rsidR="00DB25DD" w:rsidRPr="00907A52" w:rsidRDefault="00907A52" w:rsidP="00907A52">
            <w:pPr>
              <w:ind w:left="360"/>
              <w:rPr>
                <w:u w:val="single"/>
                <w:lang w:val="en-NZ"/>
              </w:rPr>
            </w:pPr>
            <w:r>
              <w:rPr>
                <w:u w:val="single"/>
                <w:lang w:val="en-NZ"/>
              </w:rPr>
              <w:t>URL, Image</w:t>
            </w:r>
          </w:p>
        </w:tc>
        <w:tc>
          <w:tcPr>
            <w:tcW w:w="1225" w:type="dxa"/>
          </w:tcPr>
          <w:p w14:paraId="3949B817" w14:textId="2F1B402C" w:rsidR="00DB25DD" w:rsidRDefault="00B363F9" w:rsidP="00DB25DD">
            <w:pPr>
              <w:ind w:left="360"/>
              <w:jc w:val="right"/>
              <w:rPr>
                <w:lang w:val="en-NZ"/>
              </w:rPr>
            </w:pPr>
            <w:r>
              <w:rPr>
                <w:lang w:val="en-NZ"/>
              </w:rPr>
              <w:t>5</w:t>
            </w:r>
          </w:p>
        </w:tc>
      </w:tr>
      <w:tr w:rsidR="00DB25DD" w:rsidRPr="006F0A51" w14:paraId="3D46BFD8" w14:textId="77777777" w:rsidTr="0086452C">
        <w:tc>
          <w:tcPr>
            <w:tcW w:w="5981" w:type="dxa"/>
          </w:tcPr>
          <w:p w14:paraId="705F9C4B" w14:textId="0F48203A" w:rsidR="00DB25DD" w:rsidRPr="006F0A51" w:rsidRDefault="00DB25DD" w:rsidP="00DB25DD">
            <w:pPr>
              <w:ind w:left="360"/>
              <w:rPr>
                <w:b/>
                <w:lang w:val="en-NZ"/>
              </w:rPr>
            </w:pPr>
            <w:r w:rsidRPr="006F0A51">
              <w:rPr>
                <w:b/>
                <w:lang w:val="en-NZ"/>
              </w:rPr>
              <w:t>Total</w:t>
            </w:r>
          </w:p>
        </w:tc>
        <w:tc>
          <w:tcPr>
            <w:tcW w:w="1794" w:type="dxa"/>
          </w:tcPr>
          <w:p w14:paraId="22A4BF48" w14:textId="77777777" w:rsidR="00DB25DD" w:rsidRPr="006F0A51" w:rsidRDefault="00DB25DD" w:rsidP="00DB25DD">
            <w:pPr>
              <w:ind w:left="360"/>
              <w:rPr>
                <w:b/>
              </w:rPr>
            </w:pPr>
          </w:p>
        </w:tc>
        <w:tc>
          <w:tcPr>
            <w:tcW w:w="1225" w:type="dxa"/>
          </w:tcPr>
          <w:p w14:paraId="1EFBCF27" w14:textId="0AF98D0C" w:rsidR="00DB25DD" w:rsidRPr="006F0A51" w:rsidRDefault="00DB25DD" w:rsidP="00DB25DD">
            <w:pPr>
              <w:ind w:left="360"/>
              <w:jc w:val="right"/>
              <w:rPr>
                <w:b/>
                <w:lang w:val="en-NZ"/>
              </w:rPr>
            </w:pPr>
            <w:r w:rsidRPr="006F0A51">
              <w:rPr>
                <w:b/>
              </w:rPr>
              <w:t>100</w:t>
            </w:r>
          </w:p>
        </w:tc>
      </w:tr>
    </w:tbl>
    <w:p w14:paraId="25973A57" w14:textId="2C99B6CB" w:rsidR="004F6990" w:rsidRDefault="00983AF2" w:rsidP="008E50C5">
      <w:pPr>
        <w:pStyle w:val="Heading2"/>
      </w:pPr>
      <w:r>
        <w:t>Submission</w:t>
      </w:r>
      <w:r w:rsidR="004F6990">
        <w:t xml:space="preserve">  </w:t>
      </w:r>
    </w:p>
    <w:p w14:paraId="35A5F37F" w14:textId="7A339568" w:rsidR="004F6990" w:rsidRDefault="004F6990" w:rsidP="004F6990">
      <w:pPr>
        <w:pStyle w:val="ListParagraph"/>
        <w:numPr>
          <w:ilvl w:val="0"/>
          <w:numId w:val="34"/>
        </w:numPr>
      </w:pPr>
      <w:r>
        <w:t xml:space="preserve">Zip of your </w:t>
      </w:r>
      <w:r w:rsidR="008E50C5">
        <w:t>Unity prototype</w:t>
      </w:r>
      <w:r w:rsidRPr="006A551B">
        <w:t xml:space="preserve"> </w:t>
      </w:r>
    </w:p>
    <w:p w14:paraId="3A7B2B73" w14:textId="77777777" w:rsidR="004F6990" w:rsidRDefault="004F6990" w:rsidP="004F6990">
      <w:pPr>
        <w:pStyle w:val="ListParagraph"/>
        <w:numPr>
          <w:ilvl w:val="0"/>
          <w:numId w:val="34"/>
        </w:numPr>
      </w:pPr>
      <w:r>
        <w:t>General PowerPoint document with all text and images</w:t>
      </w:r>
    </w:p>
    <w:p w14:paraId="223EAC3A" w14:textId="77777777" w:rsidR="004F6990" w:rsidRDefault="004F6990" w:rsidP="004F6990">
      <w:pPr>
        <w:pStyle w:val="ListParagraph"/>
        <w:numPr>
          <w:ilvl w:val="1"/>
          <w:numId w:val="34"/>
        </w:numPr>
      </w:pPr>
      <w:r>
        <w:t>Text</w:t>
      </w:r>
    </w:p>
    <w:p w14:paraId="5961F18E" w14:textId="77777777" w:rsidR="004F6990" w:rsidRDefault="004F6990" w:rsidP="004F6990">
      <w:pPr>
        <w:pStyle w:val="ListParagraph"/>
        <w:numPr>
          <w:ilvl w:val="1"/>
          <w:numId w:val="34"/>
        </w:numPr>
      </w:pPr>
      <w:r>
        <w:t>Screenshots</w:t>
      </w:r>
    </w:p>
    <w:p w14:paraId="1D7CAF2D" w14:textId="77777777" w:rsidR="004F6990" w:rsidRDefault="004F6990" w:rsidP="004F6990">
      <w:pPr>
        <w:pStyle w:val="ListParagraph"/>
        <w:numPr>
          <w:ilvl w:val="1"/>
          <w:numId w:val="34"/>
        </w:numPr>
      </w:pPr>
      <w:r>
        <w:t>URL of Group Board</w:t>
      </w:r>
    </w:p>
    <w:p w14:paraId="53591BFA" w14:textId="77777777" w:rsidR="004F6990" w:rsidRDefault="004F6990" w:rsidP="004F6990">
      <w:pPr>
        <w:pStyle w:val="ListParagraph"/>
        <w:numPr>
          <w:ilvl w:val="1"/>
          <w:numId w:val="34"/>
        </w:numPr>
      </w:pPr>
      <w:r>
        <w:t xml:space="preserve">URL of </w:t>
      </w:r>
      <w:proofErr w:type="spellStart"/>
      <w:r>
        <w:t>Github</w:t>
      </w:r>
      <w:proofErr w:type="spellEnd"/>
    </w:p>
    <w:p w14:paraId="5E67C815" w14:textId="4B8AA314" w:rsidR="00611ED7" w:rsidRPr="005F5474" w:rsidRDefault="004F6990" w:rsidP="005F5474">
      <w:pPr>
        <w:ind w:left="360"/>
      </w:pPr>
      <w:r>
        <w:t>Keep a backup of your project so you can provide it as evidence of your work</w:t>
      </w:r>
    </w:p>
    <w:sectPr w:rsidR="00611ED7" w:rsidRPr="005F5474" w:rsidSect="00972F0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code="9"/>
      <w:pgMar w:top="810" w:right="1183" w:bottom="993" w:left="993" w:header="720" w:footer="72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CB9B1" w14:textId="77777777" w:rsidR="00803F3C" w:rsidRDefault="00803F3C">
      <w:r>
        <w:separator/>
      </w:r>
    </w:p>
  </w:endnote>
  <w:endnote w:type="continuationSeparator" w:id="0">
    <w:p w14:paraId="228E3468" w14:textId="77777777" w:rsidR="00803F3C" w:rsidRDefault="00803F3C">
      <w:r>
        <w:continuationSeparator/>
      </w:r>
    </w:p>
  </w:endnote>
  <w:endnote w:type="continuationNotice" w:id="1">
    <w:p w14:paraId="135D5635" w14:textId="77777777" w:rsidR="00803F3C" w:rsidRDefault="00803F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46E1B" w14:textId="77777777" w:rsidR="00135CA7" w:rsidRDefault="00803F3C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135CA7">
          <w:rPr>
            <w:rFonts w:asciiTheme="majorHAnsi" w:eastAsiaTheme="majorEastAsia" w:hAnsiTheme="majorHAnsi" w:cstheme="majorBidi"/>
          </w:rPr>
          <w:t>[Type text]</w:t>
        </w:r>
      </w:sdtContent>
    </w:sdt>
    <w:r w:rsidR="00135CA7">
      <w:rPr>
        <w:rFonts w:asciiTheme="majorHAnsi" w:eastAsiaTheme="majorEastAsia" w:hAnsiTheme="majorHAnsi" w:cstheme="majorBidi"/>
      </w:rPr>
      <w:ptab w:relativeTo="margin" w:alignment="right" w:leader="none"/>
    </w:r>
    <w:r w:rsidR="00135CA7">
      <w:rPr>
        <w:rFonts w:asciiTheme="majorHAnsi" w:eastAsiaTheme="majorEastAsia" w:hAnsiTheme="majorHAnsi" w:cstheme="majorBidi"/>
      </w:rPr>
      <w:t xml:space="preserve">Page </w:t>
    </w:r>
    <w:r w:rsidR="00135CA7">
      <w:fldChar w:fldCharType="begin"/>
    </w:r>
    <w:r w:rsidR="00135CA7">
      <w:instrText xml:space="preserve"> PAGE   \* MERGEFORMAT </w:instrText>
    </w:r>
    <w:r w:rsidR="00135CA7">
      <w:fldChar w:fldCharType="separate"/>
    </w:r>
    <w:r w:rsidR="00135CA7" w:rsidRPr="005C0F56">
      <w:rPr>
        <w:rFonts w:asciiTheme="majorHAnsi" w:eastAsiaTheme="majorEastAsia" w:hAnsiTheme="majorHAnsi" w:cstheme="majorBidi"/>
        <w:noProof/>
      </w:rPr>
      <w:t>4</w:t>
    </w:r>
    <w:r w:rsidR="00135CA7">
      <w:rPr>
        <w:rFonts w:asciiTheme="majorHAnsi" w:eastAsiaTheme="majorEastAsia" w:hAnsiTheme="majorHAnsi" w:cstheme="majorBidi"/>
        <w:noProof/>
      </w:rPr>
      <w:fldChar w:fldCharType="end"/>
    </w:r>
    <w:r w:rsidR="00135CA7">
      <w:rPr>
        <w:noProof/>
        <w:lang w:val="en-NZ" w:eastAsia="zh-CN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12C46E27" wp14:editId="12C46E2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B59D58A" id="Group 441" o:spid="_x0000_s1026" style="position:absolute;margin-left:0;margin-top:0;width:610.8pt;height:64.8pt;flip:y;z-index:25165824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135CA7">
      <w:rPr>
        <w:noProof/>
        <w:lang w:val="en-NZ" w:eastAsia="zh-CN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2C46E29" wp14:editId="12C46E2A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446E6FA" id="Rectangle 444" o:spid="_x0000_s1026" style="position:absolute;margin-left:0;margin-top:0;width:7.15pt;height:64.8pt;z-index:25165824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005bd3 [3208]" strokecolor="#ff388c [3204]">
              <w10:wrap anchorx="margin" anchory="page"/>
            </v:rect>
          </w:pict>
        </mc:Fallback>
      </mc:AlternateContent>
    </w:r>
    <w:r w:rsidR="00135CA7">
      <w:rPr>
        <w:noProof/>
        <w:lang w:val="en-NZ" w:eastAsia="zh-C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C46E2B" wp14:editId="12C46E2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B1FDC81" id="Rectangle 445" o:spid="_x0000_s1026" style="position:absolute;margin-left:0;margin-top:0;width:7.2pt;height:64.8pt;z-index:251658241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005bd3 [3208]" strokecolor="#ff388c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46E1C" w14:textId="77777777" w:rsidR="00135CA7" w:rsidRDefault="00135CA7">
    <w:pPr>
      <w:pStyle w:val="Footer"/>
    </w:pPr>
    <w:r>
      <w:rPr>
        <w:noProof/>
        <w:lang w:val="en-NZ" w:eastAsia="zh-CN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2C46E2D" wp14:editId="12C46E2E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7472" cy="74041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7472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46E33" w14:textId="77777777" w:rsidR="00135CA7" w:rsidRDefault="00135CA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2C46E2D" id="Rectangle 459" o:spid="_x0000_s1028" style="position:absolute;margin-left:0;margin-top:0;width:467.5pt;height:58.3pt;z-index:251658249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" filled="f" stroked="f">
              <v:textbox inset=",0">
                <w:txbxContent>
                  <w:p w14:paraId="12C46E33" w14:textId="77777777" w:rsidR="00135CA7" w:rsidRDefault="00135CA7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NZ" w:eastAsia="zh-CN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12C46E2F" wp14:editId="12C46E3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2F2C2D6" id="Group 460" o:spid="_x0000_s1026" style="position:absolute;margin-left:0;margin-top:0;width:6pt;height:66pt;z-index:25165824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9A4E" w14:textId="77777777" w:rsidR="00803F3C" w:rsidRDefault="00803F3C">
      <w:r>
        <w:separator/>
      </w:r>
    </w:p>
  </w:footnote>
  <w:footnote w:type="continuationSeparator" w:id="0">
    <w:p w14:paraId="2F310195" w14:textId="77777777" w:rsidR="00803F3C" w:rsidRDefault="00803F3C">
      <w:r>
        <w:separator/>
      </w:r>
    </w:p>
  </w:footnote>
  <w:footnote w:type="continuationNotice" w:id="1">
    <w:p w14:paraId="279C57C3" w14:textId="77777777" w:rsidR="00803F3C" w:rsidRDefault="00803F3C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46E18" w14:textId="77777777" w:rsidR="00135CA7" w:rsidRDefault="00135CA7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14:paraId="12C46E19" w14:textId="77777777" w:rsidR="00135CA7" w:rsidRDefault="00135CA7">
    <w:pPr>
      <w:pStyle w:val="Header"/>
    </w:pPr>
    <w:r>
      <w:rPr>
        <w:rFonts w:asciiTheme="majorHAnsi" w:eastAsiaTheme="majorEastAsia" w:hAnsiTheme="majorHAnsi" w:cstheme="majorBidi"/>
        <w:noProof/>
        <w:lang w:val="en-NZ" w:eastAsia="zh-CN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12C46E1D" wp14:editId="12C46E1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C89172F" id="Group 468" o:spid="_x0000_s1026" style="position:absolute;margin-left:0;margin-top:0;width:791.15pt;height:1in;z-index:251658245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NZ"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2C46E1F" wp14:editId="12C46E2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EEF1399" id="Rectangle 471" o:spid="_x0000_s1026" style="position:absolute;margin-left:0;margin-top:0;width:7.15pt;height:64.8pt;z-index:25165824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005bd3 [3208]" strokecolor="#ff388c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NZ" w:eastAsia="zh-CN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2C46E21" wp14:editId="12C46E2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89242E3" id="Rectangle 472" o:spid="_x0000_s1026" style="position:absolute;margin-left:0;margin-top:0;width:7.15pt;height:64.8pt;z-index:251658243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005bd3 [3208]" strokecolor="#ff388c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46E1A" w14:textId="45E63ABB" w:rsidR="00135CA7" w:rsidRDefault="000D2F81">
    <w:pPr>
      <w:pStyle w:val="Header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en-NZ" w:eastAsia="zh-CN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12C46E25" wp14:editId="737FA5F9">
              <wp:simplePos x="0" y="0"/>
              <wp:positionH relativeFrom="page">
                <wp:posOffset>6529388</wp:posOffset>
              </wp:positionH>
              <wp:positionV relativeFrom="topMargin">
                <wp:posOffset>142875</wp:posOffset>
              </wp:positionV>
              <wp:extent cx="103187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2C46E32" w14:textId="01A2835A" w:rsidR="00135CA7" w:rsidRDefault="0095408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t>INFOSYS</w:t>
                          </w:r>
                          <w:r w:rsidR="000D2F81">
                            <w:rPr>
                              <w14:numForm w14:val="lining"/>
                            </w:rPr>
                            <w:t xml:space="preserve"> </w:t>
                          </w:r>
                          <w:r>
                            <w:rPr>
                              <w14:numForm w14:val="lining"/>
                            </w:rPr>
                            <w:t>320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46E25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14.15pt;margin-top:11.25pt;width:81.25pt;height:13.45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" o:allowincell="f" fillcolor="#ff388c [3204]" stroked="f">
              <v:textbox style="mso-fit-shape-to-text:t" inset=",0,,0">
                <w:txbxContent>
                  <w:p w14:paraId="12C46E32" w14:textId="01A2835A" w:rsidR="00135CA7" w:rsidRDefault="0095408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t>INFOSYS</w:t>
                    </w:r>
                    <w:r w:rsidR="000D2F81">
                      <w:rPr>
                        <w14:numForm w14:val="lining"/>
                      </w:rPr>
                      <w:t xml:space="preserve"> </w:t>
                    </w:r>
                    <w:r>
                      <w:rPr>
                        <w14:numForm w14:val="lining"/>
                      </w:rPr>
                      <w:t>320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35CA7" w:rsidRPr="0037530E">
      <w:rPr>
        <w:rFonts w:asciiTheme="majorHAnsi" w:eastAsiaTheme="majorEastAsia" w:hAnsiTheme="majorHAnsi" w:cstheme="majorBidi"/>
        <w:noProof/>
        <w:sz w:val="36"/>
        <w:szCs w:val="36"/>
        <w:lang w:val="en-NZ" w:eastAsia="zh-CN"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12C46E23" wp14:editId="13183BB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388925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9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46E31" w14:textId="6423766D" w:rsidR="00135CA7" w:rsidRDefault="00135CA7" w:rsidP="006F2EB8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C46E23" id="Text Box 475" o:spid="_x0000_s1027" type="#_x0000_t202" style="position:absolute;margin-left:0;margin-top:0;width:503.05pt;height:13.45pt;z-index:25165824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" o:allowincell="f" filled="f" stroked="f">
              <v:textbox style="mso-fit-shape-to-text:t" inset=",0,,0">
                <w:txbxContent>
                  <w:p w14:paraId="12C46E31" w14:textId="6423766D" w:rsidR="00135CA7" w:rsidRDefault="00135CA7" w:rsidP="006F2EB8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17B0B04"/>
    <w:multiLevelType w:val="hybridMultilevel"/>
    <w:tmpl w:val="0FE0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322A"/>
    <w:multiLevelType w:val="hybridMultilevel"/>
    <w:tmpl w:val="4D18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72264"/>
    <w:multiLevelType w:val="hybridMultilevel"/>
    <w:tmpl w:val="0BCAB2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D3015"/>
    <w:multiLevelType w:val="hybridMultilevel"/>
    <w:tmpl w:val="A2E228B0"/>
    <w:lvl w:ilvl="0" w:tplc="57888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9841C6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49A50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E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83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CB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4C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9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E9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14E1217F"/>
    <w:multiLevelType w:val="hybridMultilevel"/>
    <w:tmpl w:val="8994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43AC8"/>
    <w:multiLevelType w:val="hybridMultilevel"/>
    <w:tmpl w:val="9A263B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E3377A"/>
    <w:multiLevelType w:val="hybridMultilevel"/>
    <w:tmpl w:val="FBFEF1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635CC"/>
    <w:multiLevelType w:val="hybridMultilevel"/>
    <w:tmpl w:val="1BDA050A"/>
    <w:lvl w:ilvl="0" w:tplc="0409000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11" w15:restartNumberingAfterBreak="0">
    <w:nsid w:val="259D350A"/>
    <w:multiLevelType w:val="hybridMultilevel"/>
    <w:tmpl w:val="50CE84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D360B8F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9001BE5"/>
    <w:multiLevelType w:val="hybridMultilevel"/>
    <w:tmpl w:val="8FEE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0293C"/>
    <w:multiLevelType w:val="hybridMultilevel"/>
    <w:tmpl w:val="F2FE9788"/>
    <w:lvl w:ilvl="0" w:tplc="8786876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E20227E4">
      <w:numFmt w:val="bullet"/>
      <w:lvlText w:val="•"/>
      <w:lvlJc w:val="left"/>
      <w:pPr>
        <w:ind w:left="2697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07787"/>
    <w:multiLevelType w:val="hybridMultilevel"/>
    <w:tmpl w:val="B63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419CC"/>
    <w:multiLevelType w:val="hybridMultilevel"/>
    <w:tmpl w:val="A13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36CD2"/>
    <w:multiLevelType w:val="hybridMultilevel"/>
    <w:tmpl w:val="25E4F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63EE6"/>
    <w:multiLevelType w:val="hybridMultilevel"/>
    <w:tmpl w:val="2B80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2" w15:restartNumberingAfterBreak="0">
    <w:nsid w:val="5FD37E82"/>
    <w:multiLevelType w:val="hybridMultilevel"/>
    <w:tmpl w:val="F856A1B6"/>
    <w:lvl w:ilvl="0" w:tplc="FD567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A70BE"/>
    <w:multiLevelType w:val="hybridMultilevel"/>
    <w:tmpl w:val="AC3E791E"/>
    <w:lvl w:ilvl="0" w:tplc="0CBE4EBA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C5410"/>
    <w:multiLevelType w:val="multilevel"/>
    <w:tmpl w:val="AEFEF5F0"/>
    <w:lvl w:ilvl="0">
      <w:start w:val="1"/>
      <w:numFmt w:val="cardinalText"/>
      <w:lvlText w:val="%1|"/>
      <w:lvlJc w:val="left"/>
      <w:pPr>
        <w:ind w:left="720" w:hanging="360"/>
      </w:pPr>
      <w:rPr>
        <w:rFonts w:ascii="Century Gothic" w:hAnsi="Century Gothic" w:hint="default"/>
        <w:color w:val="9C007F" w:themeColor="accent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209AB"/>
    <w:multiLevelType w:val="hybridMultilevel"/>
    <w:tmpl w:val="F800E31C"/>
    <w:lvl w:ilvl="0" w:tplc="D360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66614"/>
    <w:multiLevelType w:val="hybridMultilevel"/>
    <w:tmpl w:val="E862A076"/>
    <w:lvl w:ilvl="0" w:tplc="62BEB154">
      <w:start w:val="1"/>
      <w:numFmt w:val="cardinalText"/>
      <w:pStyle w:val="Heading1"/>
      <w:lvlText w:val="%1|"/>
      <w:lvlJc w:val="left"/>
      <w:pPr>
        <w:ind w:left="360" w:hanging="360"/>
      </w:pPr>
      <w:rPr>
        <w:rFonts w:ascii="Century Gothic" w:hAnsi="Century Gothic" w:hint="default"/>
        <w:color w:val="9C007F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1"/>
  </w:num>
  <w:num w:numId="4">
    <w:abstractNumId w:val="24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16"/>
  </w:num>
  <w:num w:numId="8">
    <w:abstractNumId w:val="29"/>
  </w:num>
  <w:num w:numId="9">
    <w:abstractNumId w:val="27"/>
  </w:num>
  <w:num w:numId="10">
    <w:abstractNumId w:val="13"/>
  </w:num>
  <w:num w:numId="11">
    <w:abstractNumId w:val="12"/>
  </w:num>
  <w:num w:numId="12">
    <w:abstractNumId w:val="28"/>
  </w:num>
  <w:num w:numId="13">
    <w:abstractNumId w:val="25"/>
  </w:num>
  <w:num w:numId="14">
    <w:abstractNumId w:val="17"/>
  </w:num>
  <w:num w:numId="15">
    <w:abstractNumId w:val="1"/>
  </w:num>
  <w:num w:numId="16">
    <w:abstractNumId w:val="20"/>
  </w:num>
  <w:num w:numId="17">
    <w:abstractNumId w:val="15"/>
  </w:num>
  <w:num w:numId="18">
    <w:abstractNumId w:val="6"/>
  </w:num>
  <w:num w:numId="19">
    <w:abstractNumId w:val="10"/>
  </w:num>
  <w:num w:numId="20">
    <w:abstractNumId w:val="14"/>
  </w:num>
  <w:num w:numId="21">
    <w:abstractNumId w:val="28"/>
  </w:num>
  <w:num w:numId="22">
    <w:abstractNumId w:val="28"/>
  </w:num>
  <w:num w:numId="23">
    <w:abstractNumId w:val="28"/>
  </w:num>
  <w:num w:numId="24">
    <w:abstractNumId w:val="28"/>
  </w:num>
  <w:num w:numId="25">
    <w:abstractNumId w:val="26"/>
  </w:num>
  <w:num w:numId="26">
    <w:abstractNumId w:val="11"/>
  </w:num>
  <w:num w:numId="27">
    <w:abstractNumId w:val="7"/>
  </w:num>
  <w:num w:numId="28">
    <w:abstractNumId w:val="22"/>
  </w:num>
  <w:num w:numId="29">
    <w:abstractNumId w:val="23"/>
  </w:num>
  <w:num w:numId="30">
    <w:abstractNumId w:val="2"/>
  </w:num>
  <w:num w:numId="31">
    <w:abstractNumId w:val="4"/>
  </w:num>
  <w:num w:numId="32">
    <w:abstractNumId w:val="9"/>
  </w:num>
  <w:num w:numId="33">
    <w:abstractNumId w:val="3"/>
  </w:num>
  <w:num w:numId="34">
    <w:abstractNumId w:val="1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B8"/>
    <w:rsid w:val="000029AA"/>
    <w:rsid w:val="00007F8E"/>
    <w:rsid w:val="00010E4E"/>
    <w:rsid w:val="0002018F"/>
    <w:rsid w:val="0002045C"/>
    <w:rsid w:val="00027D5E"/>
    <w:rsid w:val="00030266"/>
    <w:rsid w:val="00033F9B"/>
    <w:rsid w:val="00034A8C"/>
    <w:rsid w:val="00054912"/>
    <w:rsid w:val="00063A84"/>
    <w:rsid w:val="000670C4"/>
    <w:rsid w:val="000725FB"/>
    <w:rsid w:val="000772C1"/>
    <w:rsid w:val="00087C60"/>
    <w:rsid w:val="00092630"/>
    <w:rsid w:val="000A372F"/>
    <w:rsid w:val="000A653D"/>
    <w:rsid w:val="000B4DA0"/>
    <w:rsid w:val="000B5830"/>
    <w:rsid w:val="000B763A"/>
    <w:rsid w:val="000C1317"/>
    <w:rsid w:val="000C3433"/>
    <w:rsid w:val="000C7C14"/>
    <w:rsid w:val="000D1D4E"/>
    <w:rsid w:val="000D2F81"/>
    <w:rsid w:val="000D579C"/>
    <w:rsid w:val="000E1F82"/>
    <w:rsid w:val="000F0A30"/>
    <w:rsid w:val="000F34D4"/>
    <w:rsid w:val="000F4D92"/>
    <w:rsid w:val="0010043F"/>
    <w:rsid w:val="001147EB"/>
    <w:rsid w:val="00115879"/>
    <w:rsid w:val="00125087"/>
    <w:rsid w:val="0013138A"/>
    <w:rsid w:val="00133135"/>
    <w:rsid w:val="00135CA7"/>
    <w:rsid w:val="00136764"/>
    <w:rsid w:val="00146DFC"/>
    <w:rsid w:val="00147E0D"/>
    <w:rsid w:val="00150680"/>
    <w:rsid w:val="00155CAE"/>
    <w:rsid w:val="00155F9B"/>
    <w:rsid w:val="00160403"/>
    <w:rsid w:val="00172FDB"/>
    <w:rsid w:val="0017488E"/>
    <w:rsid w:val="0017501D"/>
    <w:rsid w:val="00175C9B"/>
    <w:rsid w:val="001873B9"/>
    <w:rsid w:val="001909C1"/>
    <w:rsid w:val="00194E91"/>
    <w:rsid w:val="001A212E"/>
    <w:rsid w:val="001A5282"/>
    <w:rsid w:val="001B30DB"/>
    <w:rsid w:val="001B540A"/>
    <w:rsid w:val="001B5956"/>
    <w:rsid w:val="001C0DD4"/>
    <w:rsid w:val="001C17A2"/>
    <w:rsid w:val="001C4E14"/>
    <w:rsid w:val="001C66BB"/>
    <w:rsid w:val="001D06F2"/>
    <w:rsid w:val="001D0C12"/>
    <w:rsid w:val="001D63A7"/>
    <w:rsid w:val="001D78F1"/>
    <w:rsid w:val="001E0899"/>
    <w:rsid w:val="001E527F"/>
    <w:rsid w:val="001E615C"/>
    <w:rsid w:val="001E6831"/>
    <w:rsid w:val="001F2086"/>
    <w:rsid w:val="001F38D9"/>
    <w:rsid w:val="001F617C"/>
    <w:rsid w:val="00202F38"/>
    <w:rsid w:val="002067C6"/>
    <w:rsid w:val="002103BC"/>
    <w:rsid w:val="00212751"/>
    <w:rsid w:val="0021746C"/>
    <w:rsid w:val="00217BA3"/>
    <w:rsid w:val="002244F8"/>
    <w:rsid w:val="00241E0A"/>
    <w:rsid w:val="00247661"/>
    <w:rsid w:val="00260E0C"/>
    <w:rsid w:val="00264F5E"/>
    <w:rsid w:val="00267F18"/>
    <w:rsid w:val="00271981"/>
    <w:rsid w:val="002745FE"/>
    <w:rsid w:val="00274D4E"/>
    <w:rsid w:val="00281E5B"/>
    <w:rsid w:val="002823FC"/>
    <w:rsid w:val="00285108"/>
    <w:rsid w:val="00292CE8"/>
    <w:rsid w:val="002A07CB"/>
    <w:rsid w:val="002A65BC"/>
    <w:rsid w:val="002B14D9"/>
    <w:rsid w:val="002B2AC2"/>
    <w:rsid w:val="002B3EEA"/>
    <w:rsid w:val="002C170A"/>
    <w:rsid w:val="002C5511"/>
    <w:rsid w:val="002D3752"/>
    <w:rsid w:val="002D49A9"/>
    <w:rsid w:val="002E1DA3"/>
    <w:rsid w:val="002E673B"/>
    <w:rsid w:val="002E7602"/>
    <w:rsid w:val="002E7B1E"/>
    <w:rsid w:val="002E7BB1"/>
    <w:rsid w:val="002F116B"/>
    <w:rsid w:val="002F7C88"/>
    <w:rsid w:val="00307BE0"/>
    <w:rsid w:val="00313D39"/>
    <w:rsid w:val="00315A97"/>
    <w:rsid w:val="003200EF"/>
    <w:rsid w:val="003244AE"/>
    <w:rsid w:val="00326893"/>
    <w:rsid w:val="0033174A"/>
    <w:rsid w:val="00350682"/>
    <w:rsid w:val="00357489"/>
    <w:rsid w:val="0036070A"/>
    <w:rsid w:val="00361D33"/>
    <w:rsid w:val="003674B2"/>
    <w:rsid w:val="0037530E"/>
    <w:rsid w:val="00376266"/>
    <w:rsid w:val="00376FD1"/>
    <w:rsid w:val="00383A3E"/>
    <w:rsid w:val="00385F5F"/>
    <w:rsid w:val="00390EA7"/>
    <w:rsid w:val="003A2CAB"/>
    <w:rsid w:val="003A4DD7"/>
    <w:rsid w:val="003A746B"/>
    <w:rsid w:val="003B5178"/>
    <w:rsid w:val="003B620C"/>
    <w:rsid w:val="003B65E1"/>
    <w:rsid w:val="003B6993"/>
    <w:rsid w:val="003B7F61"/>
    <w:rsid w:val="003C158A"/>
    <w:rsid w:val="003C2AC7"/>
    <w:rsid w:val="003C6F82"/>
    <w:rsid w:val="003D13CE"/>
    <w:rsid w:val="003D7F61"/>
    <w:rsid w:val="003E0889"/>
    <w:rsid w:val="003F1A89"/>
    <w:rsid w:val="003F54D1"/>
    <w:rsid w:val="003F6A39"/>
    <w:rsid w:val="004029A5"/>
    <w:rsid w:val="00404AB4"/>
    <w:rsid w:val="00411B48"/>
    <w:rsid w:val="0041206C"/>
    <w:rsid w:val="00412174"/>
    <w:rsid w:val="00412271"/>
    <w:rsid w:val="00413E8B"/>
    <w:rsid w:val="00422AC5"/>
    <w:rsid w:val="00425040"/>
    <w:rsid w:val="00425EDA"/>
    <w:rsid w:val="004264A6"/>
    <w:rsid w:val="004278A1"/>
    <w:rsid w:val="004304FB"/>
    <w:rsid w:val="00430B94"/>
    <w:rsid w:val="00433A59"/>
    <w:rsid w:val="00440F1E"/>
    <w:rsid w:val="0044137F"/>
    <w:rsid w:val="004445E6"/>
    <w:rsid w:val="00446988"/>
    <w:rsid w:val="00450DFC"/>
    <w:rsid w:val="00455CF5"/>
    <w:rsid w:val="0045693E"/>
    <w:rsid w:val="004613F8"/>
    <w:rsid w:val="00462899"/>
    <w:rsid w:val="00465FE1"/>
    <w:rsid w:val="004679E5"/>
    <w:rsid w:val="00476A43"/>
    <w:rsid w:val="00480C4F"/>
    <w:rsid w:val="004810EA"/>
    <w:rsid w:val="004849E3"/>
    <w:rsid w:val="004864FA"/>
    <w:rsid w:val="00493443"/>
    <w:rsid w:val="004965C8"/>
    <w:rsid w:val="004A51BD"/>
    <w:rsid w:val="004B3FAB"/>
    <w:rsid w:val="004B4580"/>
    <w:rsid w:val="004C0D0B"/>
    <w:rsid w:val="004C12B3"/>
    <w:rsid w:val="004C6F35"/>
    <w:rsid w:val="004D2C1A"/>
    <w:rsid w:val="004D6BEC"/>
    <w:rsid w:val="004D7D6A"/>
    <w:rsid w:val="004E09BB"/>
    <w:rsid w:val="004E1409"/>
    <w:rsid w:val="004E3786"/>
    <w:rsid w:val="004E481C"/>
    <w:rsid w:val="004E6C12"/>
    <w:rsid w:val="004E798E"/>
    <w:rsid w:val="004F6990"/>
    <w:rsid w:val="005008AC"/>
    <w:rsid w:val="005064B9"/>
    <w:rsid w:val="005140FB"/>
    <w:rsid w:val="00515BBC"/>
    <w:rsid w:val="00515EC0"/>
    <w:rsid w:val="00521FF5"/>
    <w:rsid w:val="0052731E"/>
    <w:rsid w:val="005273E8"/>
    <w:rsid w:val="00531127"/>
    <w:rsid w:val="005346C4"/>
    <w:rsid w:val="0054794E"/>
    <w:rsid w:val="00552791"/>
    <w:rsid w:val="005702BD"/>
    <w:rsid w:val="00570E86"/>
    <w:rsid w:val="005724EE"/>
    <w:rsid w:val="00574A97"/>
    <w:rsid w:val="00576707"/>
    <w:rsid w:val="005829F9"/>
    <w:rsid w:val="00583484"/>
    <w:rsid w:val="00585DF9"/>
    <w:rsid w:val="005A077B"/>
    <w:rsid w:val="005A4FE2"/>
    <w:rsid w:val="005A5252"/>
    <w:rsid w:val="005A7659"/>
    <w:rsid w:val="005B388C"/>
    <w:rsid w:val="005B7346"/>
    <w:rsid w:val="005C0F56"/>
    <w:rsid w:val="005C472C"/>
    <w:rsid w:val="005E5956"/>
    <w:rsid w:val="005E6AF1"/>
    <w:rsid w:val="005F0F62"/>
    <w:rsid w:val="005F3B8D"/>
    <w:rsid w:val="005F5474"/>
    <w:rsid w:val="005F63DD"/>
    <w:rsid w:val="00600F07"/>
    <w:rsid w:val="00601071"/>
    <w:rsid w:val="00606C05"/>
    <w:rsid w:val="00611ED7"/>
    <w:rsid w:val="00613131"/>
    <w:rsid w:val="00617FBC"/>
    <w:rsid w:val="00624C6D"/>
    <w:rsid w:val="00627295"/>
    <w:rsid w:val="006445A2"/>
    <w:rsid w:val="00650640"/>
    <w:rsid w:val="0065336B"/>
    <w:rsid w:val="006553B5"/>
    <w:rsid w:val="00655E27"/>
    <w:rsid w:val="00660DF0"/>
    <w:rsid w:val="006612E2"/>
    <w:rsid w:val="0066418B"/>
    <w:rsid w:val="00667555"/>
    <w:rsid w:val="006720D8"/>
    <w:rsid w:val="00673703"/>
    <w:rsid w:val="00683EEA"/>
    <w:rsid w:val="00684A87"/>
    <w:rsid w:val="006918F0"/>
    <w:rsid w:val="00697ACE"/>
    <w:rsid w:val="006A12A0"/>
    <w:rsid w:val="006A1863"/>
    <w:rsid w:val="006A551B"/>
    <w:rsid w:val="006B7F76"/>
    <w:rsid w:val="006C1DFB"/>
    <w:rsid w:val="006C2E14"/>
    <w:rsid w:val="006C571D"/>
    <w:rsid w:val="006D2478"/>
    <w:rsid w:val="006D2566"/>
    <w:rsid w:val="006D39CB"/>
    <w:rsid w:val="006D56DB"/>
    <w:rsid w:val="006E0C35"/>
    <w:rsid w:val="006E1BCE"/>
    <w:rsid w:val="006E37A6"/>
    <w:rsid w:val="006E3861"/>
    <w:rsid w:val="006E3A85"/>
    <w:rsid w:val="006E496C"/>
    <w:rsid w:val="006E4A93"/>
    <w:rsid w:val="006E5811"/>
    <w:rsid w:val="006E62CF"/>
    <w:rsid w:val="006E6580"/>
    <w:rsid w:val="006E6EA6"/>
    <w:rsid w:val="006F0A51"/>
    <w:rsid w:val="006F165B"/>
    <w:rsid w:val="006F2EB8"/>
    <w:rsid w:val="006F4E80"/>
    <w:rsid w:val="0070376F"/>
    <w:rsid w:val="0070582D"/>
    <w:rsid w:val="00710FAD"/>
    <w:rsid w:val="00721855"/>
    <w:rsid w:val="00723482"/>
    <w:rsid w:val="00740C0E"/>
    <w:rsid w:val="00747DBC"/>
    <w:rsid w:val="007559D8"/>
    <w:rsid w:val="0075731E"/>
    <w:rsid w:val="00765452"/>
    <w:rsid w:val="00772A3B"/>
    <w:rsid w:val="00773496"/>
    <w:rsid w:val="00773619"/>
    <w:rsid w:val="00773FC1"/>
    <w:rsid w:val="007763AC"/>
    <w:rsid w:val="00785966"/>
    <w:rsid w:val="007956B0"/>
    <w:rsid w:val="007A1C22"/>
    <w:rsid w:val="007A50F0"/>
    <w:rsid w:val="007B18F7"/>
    <w:rsid w:val="007B66BA"/>
    <w:rsid w:val="007C3E2D"/>
    <w:rsid w:val="007C4BFD"/>
    <w:rsid w:val="007C60F7"/>
    <w:rsid w:val="007D3C3E"/>
    <w:rsid w:val="007D7972"/>
    <w:rsid w:val="007E3269"/>
    <w:rsid w:val="007F2EB2"/>
    <w:rsid w:val="007F35E6"/>
    <w:rsid w:val="007F4258"/>
    <w:rsid w:val="007F66F2"/>
    <w:rsid w:val="00801E70"/>
    <w:rsid w:val="00803F3C"/>
    <w:rsid w:val="00805AA5"/>
    <w:rsid w:val="00812852"/>
    <w:rsid w:val="00815E41"/>
    <w:rsid w:val="00816CE9"/>
    <w:rsid w:val="008208D4"/>
    <w:rsid w:val="00820B61"/>
    <w:rsid w:val="00830CB7"/>
    <w:rsid w:val="00844694"/>
    <w:rsid w:val="0085467B"/>
    <w:rsid w:val="00854FBF"/>
    <w:rsid w:val="008563EE"/>
    <w:rsid w:val="00861361"/>
    <w:rsid w:val="00862B39"/>
    <w:rsid w:val="00863BF5"/>
    <w:rsid w:val="0086452C"/>
    <w:rsid w:val="00864A98"/>
    <w:rsid w:val="0086654F"/>
    <w:rsid w:val="00877DD7"/>
    <w:rsid w:val="00885391"/>
    <w:rsid w:val="00897109"/>
    <w:rsid w:val="00897BC1"/>
    <w:rsid w:val="008A73F6"/>
    <w:rsid w:val="008B01D5"/>
    <w:rsid w:val="008B0AB5"/>
    <w:rsid w:val="008B3901"/>
    <w:rsid w:val="008B43E3"/>
    <w:rsid w:val="008B4B20"/>
    <w:rsid w:val="008B6749"/>
    <w:rsid w:val="008B6B31"/>
    <w:rsid w:val="008C3681"/>
    <w:rsid w:val="008D1C1D"/>
    <w:rsid w:val="008E45AB"/>
    <w:rsid w:val="008E50C5"/>
    <w:rsid w:val="008F002B"/>
    <w:rsid w:val="008F29B8"/>
    <w:rsid w:val="008F786E"/>
    <w:rsid w:val="009009E2"/>
    <w:rsid w:val="00907A52"/>
    <w:rsid w:val="00913479"/>
    <w:rsid w:val="009213D9"/>
    <w:rsid w:val="00921E59"/>
    <w:rsid w:val="00930998"/>
    <w:rsid w:val="00935894"/>
    <w:rsid w:val="00936949"/>
    <w:rsid w:val="00936F4E"/>
    <w:rsid w:val="00941DEB"/>
    <w:rsid w:val="00944B42"/>
    <w:rsid w:val="00945DA0"/>
    <w:rsid w:val="00954086"/>
    <w:rsid w:val="00957364"/>
    <w:rsid w:val="00962D53"/>
    <w:rsid w:val="00970910"/>
    <w:rsid w:val="00972F03"/>
    <w:rsid w:val="00974262"/>
    <w:rsid w:val="00983AF2"/>
    <w:rsid w:val="009847AC"/>
    <w:rsid w:val="0099639D"/>
    <w:rsid w:val="009A1050"/>
    <w:rsid w:val="009A119B"/>
    <w:rsid w:val="009A5FD6"/>
    <w:rsid w:val="009B24DE"/>
    <w:rsid w:val="009B30F2"/>
    <w:rsid w:val="009B37C5"/>
    <w:rsid w:val="009B37CA"/>
    <w:rsid w:val="009C18F9"/>
    <w:rsid w:val="009D083A"/>
    <w:rsid w:val="009D179A"/>
    <w:rsid w:val="009D584B"/>
    <w:rsid w:val="009E4528"/>
    <w:rsid w:val="009E4E5B"/>
    <w:rsid w:val="009E7339"/>
    <w:rsid w:val="009E781E"/>
    <w:rsid w:val="009E7C67"/>
    <w:rsid w:val="009F69CB"/>
    <w:rsid w:val="00A051E9"/>
    <w:rsid w:val="00A10AC3"/>
    <w:rsid w:val="00A167CC"/>
    <w:rsid w:val="00A27CBC"/>
    <w:rsid w:val="00A326D1"/>
    <w:rsid w:val="00A44C39"/>
    <w:rsid w:val="00A47673"/>
    <w:rsid w:val="00A55C7D"/>
    <w:rsid w:val="00A572E9"/>
    <w:rsid w:val="00A64FE7"/>
    <w:rsid w:val="00A65BA0"/>
    <w:rsid w:val="00A6653C"/>
    <w:rsid w:val="00A7380B"/>
    <w:rsid w:val="00A73B80"/>
    <w:rsid w:val="00A83FCB"/>
    <w:rsid w:val="00A86479"/>
    <w:rsid w:val="00AA24CE"/>
    <w:rsid w:val="00AA5B0F"/>
    <w:rsid w:val="00AA603B"/>
    <w:rsid w:val="00AA79C8"/>
    <w:rsid w:val="00AB0247"/>
    <w:rsid w:val="00AB56E5"/>
    <w:rsid w:val="00AB5AC2"/>
    <w:rsid w:val="00AC05DC"/>
    <w:rsid w:val="00AC1BB0"/>
    <w:rsid w:val="00AC53A0"/>
    <w:rsid w:val="00AC5AAD"/>
    <w:rsid w:val="00AD018D"/>
    <w:rsid w:val="00AD13DC"/>
    <w:rsid w:val="00AD2E57"/>
    <w:rsid w:val="00AD5346"/>
    <w:rsid w:val="00AD6967"/>
    <w:rsid w:val="00AD7DC9"/>
    <w:rsid w:val="00AE0278"/>
    <w:rsid w:val="00AE6C47"/>
    <w:rsid w:val="00AE743A"/>
    <w:rsid w:val="00AF269C"/>
    <w:rsid w:val="00AF3B41"/>
    <w:rsid w:val="00AF52F5"/>
    <w:rsid w:val="00B00A02"/>
    <w:rsid w:val="00B02F4E"/>
    <w:rsid w:val="00B10F48"/>
    <w:rsid w:val="00B1342B"/>
    <w:rsid w:val="00B1363D"/>
    <w:rsid w:val="00B13EDD"/>
    <w:rsid w:val="00B22C35"/>
    <w:rsid w:val="00B34DC3"/>
    <w:rsid w:val="00B363F9"/>
    <w:rsid w:val="00B36769"/>
    <w:rsid w:val="00B444F5"/>
    <w:rsid w:val="00B46E05"/>
    <w:rsid w:val="00B553E1"/>
    <w:rsid w:val="00B56BE7"/>
    <w:rsid w:val="00B646CB"/>
    <w:rsid w:val="00B64864"/>
    <w:rsid w:val="00B72078"/>
    <w:rsid w:val="00B73C77"/>
    <w:rsid w:val="00B756D3"/>
    <w:rsid w:val="00B7575E"/>
    <w:rsid w:val="00B85CBD"/>
    <w:rsid w:val="00B867DE"/>
    <w:rsid w:val="00B86F74"/>
    <w:rsid w:val="00BA08B2"/>
    <w:rsid w:val="00BB734F"/>
    <w:rsid w:val="00BC2FD3"/>
    <w:rsid w:val="00BC4140"/>
    <w:rsid w:val="00BC4F33"/>
    <w:rsid w:val="00BD78B0"/>
    <w:rsid w:val="00BE075D"/>
    <w:rsid w:val="00BF432D"/>
    <w:rsid w:val="00C01A2A"/>
    <w:rsid w:val="00C0516A"/>
    <w:rsid w:val="00C0597E"/>
    <w:rsid w:val="00C13288"/>
    <w:rsid w:val="00C21C47"/>
    <w:rsid w:val="00C2404E"/>
    <w:rsid w:val="00C2572A"/>
    <w:rsid w:val="00C260C9"/>
    <w:rsid w:val="00C30FBC"/>
    <w:rsid w:val="00C32F15"/>
    <w:rsid w:val="00C368AF"/>
    <w:rsid w:val="00C377FB"/>
    <w:rsid w:val="00C37AA9"/>
    <w:rsid w:val="00C40C4D"/>
    <w:rsid w:val="00C41631"/>
    <w:rsid w:val="00C420BC"/>
    <w:rsid w:val="00C43751"/>
    <w:rsid w:val="00C43F1D"/>
    <w:rsid w:val="00C447EE"/>
    <w:rsid w:val="00C61748"/>
    <w:rsid w:val="00C8348A"/>
    <w:rsid w:val="00C90739"/>
    <w:rsid w:val="00C914AE"/>
    <w:rsid w:val="00C939DB"/>
    <w:rsid w:val="00CA0471"/>
    <w:rsid w:val="00CB11F0"/>
    <w:rsid w:val="00CB3DD8"/>
    <w:rsid w:val="00CB629B"/>
    <w:rsid w:val="00CC0F4D"/>
    <w:rsid w:val="00CD12EE"/>
    <w:rsid w:val="00CD1F42"/>
    <w:rsid w:val="00CE030B"/>
    <w:rsid w:val="00CE05F1"/>
    <w:rsid w:val="00CE13AC"/>
    <w:rsid w:val="00CE186D"/>
    <w:rsid w:val="00CE4D1E"/>
    <w:rsid w:val="00CF10B2"/>
    <w:rsid w:val="00CF67F1"/>
    <w:rsid w:val="00CF6A05"/>
    <w:rsid w:val="00D002C9"/>
    <w:rsid w:val="00D0246D"/>
    <w:rsid w:val="00D04A79"/>
    <w:rsid w:val="00D04C5F"/>
    <w:rsid w:val="00D077FF"/>
    <w:rsid w:val="00D1301F"/>
    <w:rsid w:val="00D13740"/>
    <w:rsid w:val="00D205C3"/>
    <w:rsid w:val="00D21C3F"/>
    <w:rsid w:val="00D23FBB"/>
    <w:rsid w:val="00D2451E"/>
    <w:rsid w:val="00D3498C"/>
    <w:rsid w:val="00D364E6"/>
    <w:rsid w:val="00D45146"/>
    <w:rsid w:val="00D47CE6"/>
    <w:rsid w:val="00D5412D"/>
    <w:rsid w:val="00D5717B"/>
    <w:rsid w:val="00D64031"/>
    <w:rsid w:val="00D67CA2"/>
    <w:rsid w:val="00D71FD1"/>
    <w:rsid w:val="00D7333C"/>
    <w:rsid w:val="00D82C99"/>
    <w:rsid w:val="00D85EE4"/>
    <w:rsid w:val="00D9191C"/>
    <w:rsid w:val="00D91B57"/>
    <w:rsid w:val="00D943B9"/>
    <w:rsid w:val="00D97882"/>
    <w:rsid w:val="00DA7F55"/>
    <w:rsid w:val="00DB25DD"/>
    <w:rsid w:val="00DB480C"/>
    <w:rsid w:val="00DB6376"/>
    <w:rsid w:val="00DD6E52"/>
    <w:rsid w:val="00DD7FA2"/>
    <w:rsid w:val="00DE3504"/>
    <w:rsid w:val="00DE3FC1"/>
    <w:rsid w:val="00DE4ECB"/>
    <w:rsid w:val="00DE4F5A"/>
    <w:rsid w:val="00DE76BE"/>
    <w:rsid w:val="00DF30B8"/>
    <w:rsid w:val="00DF690B"/>
    <w:rsid w:val="00E01114"/>
    <w:rsid w:val="00E016B8"/>
    <w:rsid w:val="00E05651"/>
    <w:rsid w:val="00E1253E"/>
    <w:rsid w:val="00E20C3A"/>
    <w:rsid w:val="00E21BCC"/>
    <w:rsid w:val="00E2268D"/>
    <w:rsid w:val="00E32D2C"/>
    <w:rsid w:val="00E40017"/>
    <w:rsid w:val="00E437BA"/>
    <w:rsid w:val="00E52A9C"/>
    <w:rsid w:val="00E54EF8"/>
    <w:rsid w:val="00E54F57"/>
    <w:rsid w:val="00E557CF"/>
    <w:rsid w:val="00E62DBC"/>
    <w:rsid w:val="00E64298"/>
    <w:rsid w:val="00E65991"/>
    <w:rsid w:val="00E669E3"/>
    <w:rsid w:val="00E7045E"/>
    <w:rsid w:val="00E739F5"/>
    <w:rsid w:val="00E7474F"/>
    <w:rsid w:val="00E801BE"/>
    <w:rsid w:val="00E81027"/>
    <w:rsid w:val="00E83B57"/>
    <w:rsid w:val="00E91A9C"/>
    <w:rsid w:val="00E920A6"/>
    <w:rsid w:val="00EA2DE6"/>
    <w:rsid w:val="00EB1015"/>
    <w:rsid w:val="00EB6627"/>
    <w:rsid w:val="00EC24E6"/>
    <w:rsid w:val="00ED0CD9"/>
    <w:rsid w:val="00ED3497"/>
    <w:rsid w:val="00EE2471"/>
    <w:rsid w:val="00EF04B3"/>
    <w:rsid w:val="00EF1E51"/>
    <w:rsid w:val="00EF22C6"/>
    <w:rsid w:val="00EF2DDB"/>
    <w:rsid w:val="00EF36E4"/>
    <w:rsid w:val="00F01721"/>
    <w:rsid w:val="00F0793E"/>
    <w:rsid w:val="00F21172"/>
    <w:rsid w:val="00F24647"/>
    <w:rsid w:val="00F2623A"/>
    <w:rsid w:val="00F360BC"/>
    <w:rsid w:val="00F36644"/>
    <w:rsid w:val="00F37233"/>
    <w:rsid w:val="00F4020A"/>
    <w:rsid w:val="00F4437C"/>
    <w:rsid w:val="00F456D8"/>
    <w:rsid w:val="00F5642F"/>
    <w:rsid w:val="00F61C9E"/>
    <w:rsid w:val="00F65732"/>
    <w:rsid w:val="00F67691"/>
    <w:rsid w:val="00F67986"/>
    <w:rsid w:val="00F67BAB"/>
    <w:rsid w:val="00F73288"/>
    <w:rsid w:val="00F75EA4"/>
    <w:rsid w:val="00F80EBD"/>
    <w:rsid w:val="00F82C06"/>
    <w:rsid w:val="00F86B8A"/>
    <w:rsid w:val="00F87F08"/>
    <w:rsid w:val="00FA0554"/>
    <w:rsid w:val="00FA130D"/>
    <w:rsid w:val="00FA7BEC"/>
    <w:rsid w:val="00FB0D09"/>
    <w:rsid w:val="00FB1FE0"/>
    <w:rsid w:val="00FB3379"/>
    <w:rsid w:val="00FC530D"/>
    <w:rsid w:val="00FD3CFF"/>
    <w:rsid w:val="00FD4FE3"/>
    <w:rsid w:val="00FD58A6"/>
    <w:rsid w:val="00FD6390"/>
    <w:rsid w:val="00FD6D49"/>
    <w:rsid w:val="00FE472F"/>
    <w:rsid w:val="00FE545F"/>
    <w:rsid w:val="00FE795F"/>
    <w:rsid w:val="00FF034B"/>
    <w:rsid w:val="00FF22F0"/>
    <w:rsid w:val="00FF296B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46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7501D"/>
  </w:style>
  <w:style w:type="paragraph" w:styleId="Heading1">
    <w:name w:val="heading 1"/>
    <w:basedOn w:val="Normal"/>
    <w:next w:val="Normal"/>
    <w:link w:val="Heading1Char"/>
    <w:uiPriority w:val="9"/>
    <w:qFormat/>
    <w:rsid w:val="005B388C"/>
    <w:pPr>
      <w:keepNext/>
      <w:keepLines/>
      <w:numPr>
        <w:numId w:val="12"/>
      </w:numPr>
      <w:pBdr>
        <w:bottom w:val="single" w:sz="4" w:space="1" w:color="FF388C" w:themeColor="accent1"/>
      </w:pBdr>
      <w:tabs>
        <w:tab w:val="left" w:pos="1276"/>
        <w:tab w:val="right" w:pos="10065"/>
      </w:tabs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388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FF388C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qFormat/>
    <w:rsid w:val="00844694"/>
    <w:pPr>
      <w:tabs>
        <w:tab w:val="right" w:leader="underscore" w:pos="8505"/>
      </w:tabs>
    </w:pPr>
  </w:style>
  <w:style w:type="paragraph" w:styleId="TOC2">
    <w:name w:val="toc 2"/>
    <w:basedOn w:val="Normal"/>
    <w:uiPriority w:val="39"/>
    <w:qFormat/>
    <w:rsid w:val="00844694"/>
    <w:pPr>
      <w:tabs>
        <w:tab w:val="right" w:leader="dot" w:pos="8222"/>
      </w:tabs>
      <w:ind w:left="567"/>
    </w:pPr>
  </w:style>
  <w:style w:type="paragraph" w:styleId="TOC3">
    <w:name w:val="toc 3"/>
    <w:basedOn w:val="Normal"/>
    <w:uiPriority w:val="39"/>
    <w:qFormat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388C"/>
    <w:rPr>
      <w:rFonts w:asciiTheme="majorHAnsi" w:eastAsiaTheme="majorEastAsia" w:hAnsiTheme="majorHAnsi" w:cstheme="majorBidi"/>
      <w:b/>
      <w:bCs/>
      <w:color w:val="E8006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9A00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FF388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FF388C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FF388C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E400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E400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17BBFD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paragraph" w:customStyle="1" w:styleId="Heading-NonNumbered">
    <w:name w:val="Heading - Non Numbered"/>
    <w:basedOn w:val="Heading1"/>
    <w:next w:val="Normal"/>
    <w:link w:val="Heading-NonNumberedChar"/>
    <w:qFormat/>
    <w:rsid w:val="002D3752"/>
    <w:pPr>
      <w:numPr>
        <w:numId w:val="0"/>
      </w:numPr>
      <w:outlineLvl w:val="9"/>
    </w:pPr>
  </w:style>
  <w:style w:type="character" w:customStyle="1" w:styleId="Heading-NonNumberedChar">
    <w:name w:val="Heading - Non Numbered Char"/>
    <w:basedOn w:val="Heading1Char"/>
    <w:link w:val="Heading-NonNumbered"/>
    <w:rsid w:val="002D3752"/>
    <w:rPr>
      <w:rFonts w:asciiTheme="majorHAnsi" w:eastAsiaTheme="majorEastAsia" w:hAnsiTheme="majorHAnsi" w:cstheme="majorBidi"/>
      <w:b/>
      <w:bCs/>
      <w:color w:val="E80061" w:themeColor="accent1" w:themeShade="BF"/>
      <w:sz w:val="36"/>
      <w:szCs w:val="28"/>
    </w:rPr>
  </w:style>
  <w:style w:type="table" w:styleId="TableGrid">
    <w:name w:val="Table Grid"/>
    <w:basedOn w:val="TableNormal"/>
    <w:rsid w:val="001E6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17FBC"/>
    <w:pPr>
      <w:spacing w:after="0" w:line="240" w:lineRule="auto"/>
    </w:pPr>
    <w:tblPr>
      <w:tblStyleRowBandSize w:val="1"/>
      <w:tblStyleColBandSize w:val="1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</w:style>
  <w:style w:type="paragraph" w:customStyle="1" w:styleId="Nos">
    <w:name w:val="Nos"/>
    <w:basedOn w:val="Normal"/>
    <w:link w:val="NosChar"/>
    <w:rsid w:val="00D71FD1"/>
    <w:pPr>
      <w:tabs>
        <w:tab w:val="left" w:pos="1134"/>
        <w:tab w:val="left" w:pos="1701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Mark">
    <w:name w:val="Mark"/>
    <w:basedOn w:val="Nos"/>
    <w:link w:val="MarkChar"/>
    <w:qFormat/>
    <w:rsid w:val="00476A43"/>
    <w:pPr>
      <w:tabs>
        <w:tab w:val="clear" w:pos="1134"/>
        <w:tab w:val="left" w:pos="567"/>
      </w:tabs>
      <w:spacing w:after="120"/>
      <w:ind w:left="357" w:firstLine="0"/>
      <w:jc w:val="right"/>
    </w:pPr>
    <w:rPr>
      <w:rFonts w:asciiTheme="minorHAnsi" w:hAnsiTheme="minorHAnsi" w:cstheme="minorHAnsi"/>
    </w:rPr>
  </w:style>
  <w:style w:type="character" w:customStyle="1" w:styleId="NosChar">
    <w:name w:val="Nos Char"/>
    <w:basedOn w:val="DefaultParagraphFont"/>
    <w:link w:val="Nos"/>
    <w:rsid w:val="0097426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MarkChar">
    <w:name w:val="Mark Char"/>
    <w:basedOn w:val="NosChar"/>
    <w:link w:val="Mark"/>
    <w:rsid w:val="00476A43"/>
    <w:rPr>
      <w:rFonts w:ascii="Times New Roman" w:eastAsia="Times New Roman" w:hAnsi="Times New Roman" w:cstheme="minorHAnsi"/>
      <w:sz w:val="24"/>
      <w:szCs w:val="20"/>
      <w:lang w:val="en-GB"/>
    </w:rPr>
  </w:style>
  <w:style w:type="character" w:styleId="FollowedHyperlink">
    <w:name w:val="FollowedHyperlink"/>
    <w:basedOn w:val="DefaultParagraphFont"/>
    <w:rsid w:val="005B388C"/>
    <w:rPr>
      <w:color w:val="FF79C2" w:themeColor="followedHyperlink"/>
      <w:u w:val="single"/>
    </w:rPr>
  </w:style>
  <w:style w:type="character" w:customStyle="1" w:styleId="sm1">
    <w:name w:val="sm1"/>
    <w:basedOn w:val="DefaultParagraphFont"/>
    <w:rsid w:val="00820B61"/>
  </w:style>
  <w:style w:type="character" w:customStyle="1" w:styleId="tx2">
    <w:name w:val="tx2"/>
    <w:basedOn w:val="DefaultParagraphFont"/>
    <w:rsid w:val="000C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7131">
              <w:marLeft w:val="0"/>
              <w:marRight w:val="0"/>
              <w:marTop w:val="0"/>
              <w:marBottom w:val="195"/>
              <w:divBdr>
                <w:top w:val="single" w:sz="6" w:space="2" w:color="DFDFDF"/>
                <w:left w:val="none" w:sz="0" w:space="0" w:color="auto"/>
                <w:bottom w:val="single" w:sz="6" w:space="10" w:color="EBEBEB"/>
                <w:right w:val="none" w:sz="0" w:space="0" w:color="auto"/>
              </w:divBdr>
              <w:divsChild>
                <w:div w:id="2069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03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5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613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8899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2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0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130">
              <w:marLeft w:val="0"/>
              <w:marRight w:val="0"/>
              <w:marTop w:val="0"/>
              <w:marBottom w:val="195"/>
              <w:divBdr>
                <w:top w:val="single" w:sz="6" w:space="2" w:color="DFDFDF"/>
                <w:left w:val="none" w:sz="0" w:space="0" w:color="auto"/>
                <w:bottom w:val="single" w:sz="6" w:space="10" w:color="EBEBEB"/>
                <w:right w:val="none" w:sz="0" w:space="0" w:color="auto"/>
              </w:divBdr>
              <w:divsChild>
                <w:div w:id="873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3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55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161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3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69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6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7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0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7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4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5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045\AppData\Roaming\Microsoft\Template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Sarah1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ctivities xmlns="111b3d59-d2dc-4ecd-a10f-5ec1a906fc0a">
      <Value>42</Value>
    </Activities>
    <Goal xmlns="111b3d59-d2dc-4ecd-a10f-5ec1a906fc0a"/>
    <Learning_x0020_Objectives xmlns="111b3d59-d2dc-4ecd-a10f-5ec1a906fc0a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Resource" ma:contentTypeID="0x0101007EC37BFC465246A4920705F285B2E2AB00FE5198F937BF13469B1D0B95EB9AC1E0" ma:contentTypeVersion="7" ma:contentTypeDescription="" ma:contentTypeScope="" ma:versionID="8533c677d972c8e79c8044ed0345cb61">
  <xsd:schema xmlns:xsd="http://www.w3.org/2001/XMLSchema" xmlns:xs="http://www.w3.org/2001/XMLSchema" xmlns:p="http://schemas.microsoft.com/office/2006/metadata/properties" xmlns:ns2="111b3d59-d2dc-4ecd-a10f-5ec1a906fc0a" xmlns:ns3="http://schemas.microsoft.com/sharepoint/v4" targetNamespace="http://schemas.microsoft.com/office/2006/metadata/properties" ma:root="true" ma:fieldsID="e8900426235b3ec510da2e06857296f2" ns2:_="" ns3:_="">
    <xsd:import namespace="111b3d59-d2dc-4ecd-a10f-5ec1a906fc0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Activities" minOccurs="0"/>
                <xsd:element ref="ns2:Learning_x0020_Objectives" minOccurs="0"/>
                <xsd:element ref="ns2:Goal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b3d59-d2dc-4ecd-a10f-5ec1a906fc0a" elementFormDefault="qualified">
    <xsd:import namespace="http://schemas.microsoft.com/office/2006/documentManagement/types"/>
    <xsd:import namespace="http://schemas.microsoft.com/office/infopath/2007/PartnerControls"/>
    <xsd:element name="Activities" ma:index="8" nillable="true" ma:displayName="Activities" ma:list="{4F50FDA0-56ED-49F6-B799-72827B62A335}" ma:internalName="Activitie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earning_x0020_Objectives" ma:index="9" nillable="true" ma:displayName="Learning Objectives" ma:list="{2E7B1B01-6E5E-4F84-B03A-D344F0661D61}" ma:internalName="Learning_x0020_Objectives" ma:showField="LinkTitl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oal" ma:index="10" nillable="true" ma:displayName="Goal" ma:list="{DC60024A-5A6C-43F1-9B8E-880E000EAB08}" ma:internalName="Goal" ma:showField="LinkTitl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0244E-79F5-44E6-A3F1-9DFA6F933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D7218-EA39-494F-B97C-BEDFD0A3EF4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11b3d59-d2dc-4ecd-a10f-5ec1a906fc0a"/>
  </ds:schemaRefs>
</ds:datastoreItem>
</file>

<file path=customXml/itemProps4.xml><?xml version="1.0" encoding="utf-8"?>
<ds:datastoreItem xmlns:ds="http://schemas.openxmlformats.org/officeDocument/2006/customXml" ds:itemID="{97C7829C-15A5-494E-9139-71C5E734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b3d59-d2dc-4ecd-a10f-5ec1a906fc0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2019-09-13T22:29:00Z</dcterms:created>
  <dcterms:modified xsi:type="dcterms:W3CDTF">2019-09-13T22:49:00Z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  <property fmtid="{D5CDD505-2E9C-101B-9397-08002B2CF9AE}" pid="3" name="ContentTypeId">
    <vt:lpwstr>0x0101007EC37BFC465246A4920705F285B2E2AB00FE5198F937BF13469B1D0B95EB9AC1E0</vt:lpwstr>
  </property>
</Properties>
</file>